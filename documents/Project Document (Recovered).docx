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alias w:val="Project Based Learning:"/>
        <w:tag w:val="Project Based Learning:"/>
        <w:id w:val="1774592350"/>
        <w:placeholder>
          <w:docPart w:val="FE74E3FA4EB1409C94D1D446B9C4F0C0"/>
        </w:placeholder>
        <w:temporary/>
        <w:showingPlcHdr/>
        <w15:appearance w15:val="hidden"/>
      </w:sdtPr>
      <w:sdtContent>
        <w:p w14:paraId="67E6721B" w14:textId="77777777" w:rsidR="00076856" w:rsidRPr="00874AA1" w:rsidRDefault="00874AA1" w:rsidP="00874AA1">
          <w:pPr>
            <w:pStyle w:val="Title"/>
          </w:pPr>
          <w:r w:rsidRPr="00874AA1">
            <w:t>Project Based Learning:</w:t>
          </w:r>
        </w:p>
      </w:sdtContent>
    </w:sdt>
    <w:p w14:paraId="0EB47471" w14:textId="77777777" w:rsidR="00076856" w:rsidRPr="00874AA1" w:rsidRDefault="0088093E" w:rsidP="00874AA1">
      <w:pPr>
        <w:pStyle w:val="Title"/>
      </w:pPr>
      <w:sdt>
        <w:sdtPr>
          <w:alias w:val="Insert Catchy Project Title:"/>
          <w:tag w:val="Insert Catchy Project Title:"/>
          <w:id w:val="1718616005"/>
          <w:placeholder>
            <w:docPart w:val="4278C8D7F3334E14BFDC6925466CF6C0"/>
          </w:placeholder>
          <w:temporary/>
          <w:showingPlcHdr/>
          <w15:appearance w15:val="hidden"/>
        </w:sdtPr>
        <w:sdtContent>
          <w:r w:rsidR="00874AA1" w:rsidRPr="00874AA1">
            <w:t>Insert Catchy Project Title</w:t>
          </w:r>
        </w:sdtContent>
      </w:sdt>
    </w:p>
    <w:p w14:paraId="3BE3C57A" w14:textId="77777777" w:rsidR="00563FE4" w:rsidRPr="00874AA1" w:rsidRDefault="0088093E" w:rsidP="00874AA1">
      <w:pPr>
        <w:pStyle w:val="Heading1"/>
      </w:pPr>
      <w:sdt>
        <w:sdtPr>
          <w:alias w:val="Project Overview:"/>
          <w:tag w:val="Project Overview:"/>
          <w:id w:val="-231312045"/>
          <w:placeholder>
            <w:docPart w:val="7623DF442DC346F9B18962DA50BB0C81"/>
          </w:placeholder>
          <w:temporary/>
          <w:showingPlcHdr/>
          <w15:appearance w15:val="hidden"/>
        </w:sdtPr>
        <w:sdtContent>
          <w:r w:rsidR="00874AA1" w:rsidRPr="00874AA1">
            <w:t>Project Overview:</w:t>
          </w:r>
        </w:sdtContent>
      </w:sdt>
    </w:p>
    <w:p w14:paraId="2C1BBC87" w14:textId="39AFE003" w:rsidR="00563FE4" w:rsidRDefault="00725439" w:rsidP="00874AA1">
      <w:r>
        <w:t>This App as a</w:t>
      </w:r>
      <w:r w:rsidR="00642E6F">
        <w:t>n</w:t>
      </w:r>
      <w:r>
        <w:t xml:space="preserve"> extension of the Android feature “smart lock” adding on an easy </w:t>
      </w:r>
      <w:r w:rsidR="00642E6F">
        <w:t xml:space="preserve">controllable  </w:t>
      </w:r>
      <w:r>
        <w:t xml:space="preserve">proximity security feature, the user </w:t>
      </w:r>
      <w:r w:rsidR="00642E6F">
        <w:t xml:space="preserve">can set an perimeter where the device </w:t>
      </w:r>
      <w:r>
        <w:t xml:space="preserve">would only able to </w:t>
      </w:r>
      <w:r w:rsidR="00642E6F">
        <w:t xml:space="preserve">work with in the proximity of the </w:t>
      </w:r>
      <w:r>
        <w:t>trusted device but wound lose access when out of the perimeter.</w:t>
      </w:r>
      <w:r w:rsidR="00642E6F">
        <w:t xml:space="preserve"> </w:t>
      </w:r>
    </w:p>
    <w:p w14:paraId="1835A29D" w14:textId="2C2930C2" w:rsidR="00FC7D51" w:rsidRDefault="00FC7D51" w:rsidP="00FC7D51">
      <w:pPr>
        <w:pStyle w:val="Heading1"/>
      </w:pPr>
      <w:r>
        <w:t>Phases:</w:t>
      </w:r>
    </w:p>
    <w:p w14:paraId="1747BF6B" w14:textId="270D7F4B" w:rsidR="00FC7D51" w:rsidRDefault="0087253B" w:rsidP="00FC7D51">
      <w:r>
        <w:t>Breaking down of the objectives for each phase.</w:t>
      </w:r>
    </w:p>
    <w:p w14:paraId="2F491D0C" w14:textId="7BF94D98" w:rsidR="00FC7D51" w:rsidRDefault="00FC7D51" w:rsidP="0087253B">
      <w:pPr>
        <w:pStyle w:val="ListBullet"/>
      </w:pPr>
      <w:r>
        <w:t>Building app</w:t>
      </w:r>
    </w:p>
    <w:p w14:paraId="1D4E2BA5" w14:textId="77777777" w:rsidR="0087253B" w:rsidRPr="00874AA1" w:rsidRDefault="0087253B" w:rsidP="0087253B">
      <w:pPr>
        <w:pStyle w:val="ListBullet"/>
        <w:tabs>
          <w:tab w:val="clear" w:pos="360"/>
          <w:tab w:val="num" w:pos="720"/>
        </w:tabs>
        <w:ind w:left="1080"/>
      </w:pPr>
      <w:r>
        <w:t>Be able to read RSSI values form a BLE device</w:t>
      </w:r>
    </w:p>
    <w:p w14:paraId="5AED08BF" w14:textId="77777777" w:rsidR="0087253B" w:rsidRPr="00874AA1" w:rsidRDefault="0087253B" w:rsidP="0087253B">
      <w:pPr>
        <w:pStyle w:val="ListBullet"/>
        <w:tabs>
          <w:tab w:val="clear" w:pos="360"/>
          <w:tab w:val="num" w:pos="720"/>
        </w:tabs>
        <w:ind w:left="1080"/>
      </w:pPr>
      <w:r>
        <w:t>Be able to lock the phone on command</w:t>
      </w:r>
    </w:p>
    <w:p w14:paraId="2622BA34" w14:textId="7A4FBD78" w:rsidR="0087253B" w:rsidRDefault="0087253B" w:rsidP="0087253B">
      <w:pPr>
        <w:pStyle w:val="ListBullet"/>
        <w:tabs>
          <w:tab w:val="clear" w:pos="360"/>
          <w:tab w:val="num" w:pos="720"/>
        </w:tabs>
        <w:ind w:left="1080"/>
      </w:pPr>
      <w:r>
        <w:t>Be able to read RSSI values in the background</w:t>
      </w:r>
    </w:p>
    <w:p w14:paraId="44513C9C" w14:textId="6024A71E" w:rsidR="0087253B" w:rsidRDefault="00FC7D51" w:rsidP="0087253B">
      <w:pPr>
        <w:pStyle w:val="ListBullet"/>
      </w:pPr>
      <w:r>
        <w:t xml:space="preserve">Gather </w:t>
      </w:r>
      <w:r w:rsidR="0087253B">
        <w:t>RSSI value</w:t>
      </w:r>
    </w:p>
    <w:p w14:paraId="792C13EB" w14:textId="18A1A7A1" w:rsidR="0087253B" w:rsidRDefault="0087253B" w:rsidP="0087253B">
      <w:pPr>
        <w:pStyle w:val="ListBullet"/>
        <w:tabs>
          <w:tab w:val="clear" w:pos="360"/>
          <w:tab w:val="num" w:pos="720"/>
        </w:tabs>
        <w:ind w:left="1080"/>
      </w:pPr>
      <w:r>
        <w:t>Get RSSI value and the associated distance</w:t>
      </w:r>
    </w:p>
    <w:p w14:paraId="34743B37" w14:textId="0CA88509" w:rsidR="0087253B" w:rsidRDefault="0087253B" w:rsidP="0087253B">
      <w:pPr>
        <w:pStyle w:val="ListBullet"/>
      </w:pPr>
      <w:r>
        <w:t>Analyzing the data collected</w:t>
      </w:r>
    </w:p>
    <w:p w14:paraId="380470ED" w14:textId="7DBDB669" w:rsidR="0087253B" w:rsidRDefault="00E51273" w:rsidP="00E51273">
      <w:pPr>
        <w:pStyle w:val="ListBullet"/>
        <w:tabs>
          <w:tab w:val="clear" w:pos="360"/>
          <w:tab w:val="num" w:pos="720"/>
        </w:tabs>
        <w:ind w:left="1080"/>
      </w:pPr>
      <w:r>
        <w:t>Determent the Relationship between RSSI value and distance</w:t>
      </w:r>
    </w:p>
    <w:p w14:paraId="720BC2BE" w14:textId="08BADD4E" w:rsidR="00E51273" w:rsidRDefault="00E51273" w:rsidP="00E51273">
      <w:pPr>
        <w:pStyle w:val="ListBullet"/>
        <w:tabs>
          <w:tab w:val="clear" w:pos="360"/>
          <w:tab w:val="num" w:pos="720"/>
        </w:tabs>
        <w:ind w:left="1080"/>
      </w:pPr>
      <w:r>
        <w:t>Use the data to run analysis with (Linear, polynomial, exponential regressions)</w:t>
      </w:r>
    </w:p>
    <w:p w14:paraId="2B31A8F6" w14:textId="56A62D6A" w:rsidR="00FC7D51" w:rsidRDefault="0087253B" w:rsidP="0087253B">
      <w:pPr>
        <w:pStyle w:val="ListBullet"/>
      </w:pPr>
      <w:r>
        <w:t>Apply analysis result to app</w:t>
      </w:r>
    </w:p>
    <w:p w14:paraId="40292695" w14:textId="42A8CF5E" w:rsidR="0087253B" w:rsidRDefault="0087253B" w:rsidP="0087253B">
      <w:pPr>
        <w:pStyle w:val="ListBullet"/>
        <w:tabs>
          <w:tab w:val="clear" w:pos="360"/>
          <w:tab w:val="num" w:pos="720"/>
        </w:tabs>
        <w:ind w:left="1080"/>
      </w:pPr>
      <w:r>
        <w:t>Pick the best regression and apply that to the app’s algorithm.</w:t>
      </w:r>
    </w:p>
    <w:p w14:paraId="307589E1" w14:textId="2837389C" w:rsidR="0049147C" w:rsidRDefault="0049147C" w:rsidP="0049147C">
      <w:pPr>
        <w:pStyle w:val="ListBullet"/>
        <w:numPr>
          <w:ilvl w:val="0"/>
          <w:numId w:val="0"/>
        </w:numPr>
        <w:ind w:left="720" w:hanging="360"/>
      </w:pPr>
    </w:p>
    <w:p w14:paraId="6983712A" w14:textId="729956CF" w:rsidR="0049147C" w:rsidRDefault="0049147C" w:rsidP="0049147C">
      <w:pPr>
        <w:pStyle w:val="ListBullet"/>
        <w:numPr>
          <w:ilvl w:val="0"/>
          <w:numId w:val="0"/>
        </w:numPr>
        <w:ind w:left="720" w:hanging="360"/>
      </w:pPr>
    </w:p>
    <w:p w14:paraId="7FA43B61" w14:textId="27232AF5" w:rsidR="0049147C" w:rsidRPr="00874AA1" w:rsidRDefault="0049147C" w:rsidP="0049147C">
      <w:pPr>
        <w:pStyle w:val="Title"/>
      </w:pPr>
      <w:r>
        <w:t>Building app</w:t>
      </w:r>
    </w:p>
    <w:p w14:paraId="3F1C4D67" w14:textId="2A188C56" w:rsidR="00563FE4" w:rsidRPr="00874AA1" w:rsidRDefault="00725439" w:rsidP="00874AA1">
      <w:pPr>
        <w:pStyle w:val="Heading1"/>
      </w:pPr>
      <w:r>
        <w:t>Required Hardware:</w:t>
      </w:r>
    </w:p>
    <w:p w14:paraId="3BD23166" w14:textId="78767E99" w:rsidR="00563FE4" w:rsidRPr="00874AA1" w:rsidRDefault="00725439" w:rsidP="00874AA1">
      <w:pPr>
        <w:pStyle w:val="ListBullet"/>
      </w:pPr>
      <w:r>
        <w:t>A Bluetooth low Energy device (trusted device)</w:t>
      </w:r>
    </w:p>
    <w:p w14:paraId="56303B4B" w14:textId="4967C67C" w:rsidR="00563FE4" w:rsidRPr="00874AA1" w:rsidRDefault="00725439" w:rsidP="00725439">
      <w:pPr>
        <w:pStyle w:val="ListBullet"/>
      </w:pPr>
      <w:r>
        <w:t>An Android phone (pixel 3, API 9)</w:t>
      </w:r>
    </w:p>
    <w:p w14:paraId="135F9945" w14:textId="77777777" w:rsidR="00563FE4" w:rsidRPr="00874AA1" w:rsidRDefault="0088093E" w:rsidP="00874AA1">
      <w:pPr>
        <w:pStyle w:val="Heading1"/>
      </w:pPr>
      <w:sdt>
        <w:sdtPr>
          <w:alias w:val="Objectives:"/>
          <w:tag w:val="Objectives:"/>
          <w:id w:val="-63415929"/>
          <w:placeholder>
            <w:docPart w:val="BEF27980B3944275A5E2280032A2E60B"/>
          </w:placeholder>
          <w:temporary/>
          <w:showingPlcHdr/>
          <w15:appearance w15:val="hidden"/>
        </w:sdtPr>
        <w:sdtContent>
          <w:r w:rsidR="00874AA1" w:rsidRPr="00874AA1">
            <w:t>Objectives:</w:t>
          </w:r>
        </w:sdtContent>
      </w:sdt>
    </w:p>
    <w:p w14:paraId="5587AA8E" w14:textId="142D6B3C" w:rsidR="001E3ADA" w:rsidRPr="00874AA1" w:rsidRDefault="00725439" w:rsidP="00874AA1">
      <w:pPr>
        <w:pStyle w:val="ListBullet"/>
      </w:pPr>
      <w:r>
        <w:t>Be able to read RSSI values form a BLE device</w:t>
      </w:r>
    </w:p>
    <w:p w14:paraId="50A6F628" w14:textId="3855794C" w:rsidR="001E3ADA" w:rsidRPr="00874AA1" w:rsidRDefault="00684006" w:rsidP="00874AA1">
      <w:pPr>
        <w:pStyle w:val="ListBullet"/>
      </w:pPr>
      <w:r>
        <w:t>Be able to lock the phone on command</w:t>
      </w:r>
    </w:p>
    <w:p w14:paraId="303E3DF0" w14:textId="2E7E4D07" w:rsidR="001E3ADA" w:rsidRPr="00874AA1" w:rsidRDefault="00684006" w:rsidP="00874AA1">
      <w:pPr>
        <w:pStyle w:val="ListBullet"/>
      </w:pPr>
      <w:r>
        <w:t>Be able to read RSSI values in the background</w:t>
      </w:r>
    </w:p>
    <w:p w14:paraId="5EDAFF1F" w14:textId="5C554707" w:rsidR="00563FE4" w:rsidRPr="00874AA1" w:rsidRDefault="00684006" w:rsidP="00874AA1">
      <w:pPr>
        <w:pStyle w:val="Heading1"/>
      </w:pPr>
      <w:r>
        <w:t>App Functions:</w:t>
      </w:r>
    </w:p>
    <w:p w14:paraId="24D5DB76" w14:textId="72671C3B" w:rsidR="00684006" w:rsidRDefault="00684006" w:rsidP="00684006">
      <w:pPr>
        <w:pStyle w:val="ListBullet"/>
      </w:pPr>
      <w:r>
        <w:t xml:space="preserve">Admin access for the </w:t>
      </w:r>
      <w:r w:rsidR="002A65BB">
        <w:t>device</w:t>
      </w:r>
    </w:p>
    <w:p w14:paraId="78B2ED87" w14:textId="183A6C0B" w:rsidR="000408EF" w:rsidRDefault="0055205C" w:rsidP="0055205C">
      <w:pPr>
        <w:pStyle w:val="ListBullet"/>
        <w:tabs>
          <w:tab w:val="clear" w:pos="360"/>
          <w:tab w:val="num" w:pos="720"/>
        </w:tabs>
        <w:spacing w:before="240"/>
        <w:ind w:left="1080"/>
      </w:pPr>
      <w:r>
        <w:lastRenderedPageBreak/>
        <w:t>The admin access is important for the power off function, also makes the app an admin app which be able to run in the background. To ask for Admin access go into Admin class. For more detail (2)</w:t>
      </w:r>
    </w:p>
    <w:p w14:paraId="516FA856" w14:textId="3B8EA469" w:rsidR="002A65BB" w:rsidRDefault="00684006" w:rsidP="002A65BB">
      <w:pPr>
        <w:pStyle w:val="ListBullet"/>
        <w:tabs>
          <w:tab w:val="clear" w:pos="360"/>
        </w:tabs>
      </w:pPr>
      <w:r>
        <w:t xml:space="preserve">Ask for necessary permissions </w:t>
      </w:r>
    </w:p>
    <w:p w14:paraId="6A46282F" w14:textId="2F586D09" w:rsidR="002A65BB" w:rsidRDefault="0055205C" w:rsidP="002A65BB">
      <w:pPr>
        <w:pStyle w:val="ListBullet"/>
        <w:tabs>
          <w:tab w:val="clear" w:pos="360"/>
        </w:tabs>
        <w:ind w:left="1080"/>
      </w:pPr>
      <w:r>
        <w:t xml:space="preserve">In Android’s SDK 9 and above it is required to ask for permission such as location, Bluetooth, </w:t>
      </w:r>
      <w:r w:rsidR="00F41C25">
        <w:t>Foreground service etc. without those permission nothing on this app wound work, this is all done in the AndroidManifest.xml. (3)</w:t>
      </w:r>
    </w:p>
    <w:p w14:paraId="2F5E6628" w14:textId="3AB4CC01" w:rsidR="00684006" w:rsidRDefault="00684006" w:rsidP="00684006">
      <w:pPr>
        <w:pStyle w:val="ListBullet"/>
      </w:pPr>
      <w:r>
        <w:t>Run background task</w:t>
      </w:r>
    </w:p>
    <w:p w14:paraId="450304F9" w14:textId="5E0530A8" w:rsidR="00F41C25" w:rsidRDefault="00F41C25" w:rsidP="00F41C25">
      <w:pPr>
        <w:pStyle w:val="ListBullet"/>
        <w:tabs>
          <w:tab w:val="clear" w:pos="360"/>
          <w:tab w:val="num" w:pos="720"/>
        </w:tabs>
        <w:ind w:left="1080"/>
      </w:pPr>
      <w:r>
        <w:t>After asking for required permission you need to create a foreground service and add it in Manifest.xml. Note this foreground service must be on a different thread than the app, or else service will end when app is quit.</w:t>
      </w:r>
    </w:p>
    <w:p w14:paraId="55BBEEEE" w14:textId="082896A5" w:rsidR="00684006" w:rsidRDefault="00684006" w:rsidP="00684006">
      <w:pPr>
        <w:pStyle w:val="ListBullet"/>
      </w:pPr>
      <w:r>
        <w:t>Read RSSI value</w:t>
      </w:r>
    </w:p>
    <w:p w14:paraId="05FC97C0" w14:textId="50B510C6" w:rsidR="00F41C25" w:rsidRDefault="00F41C25" w:rsidP="00F41C25">
      <w:pPr>
        <w:pStyle w:val="ListBullet"/>
        <w:tabs>
          <w:tab w:val="clear" w:pos="360"/>
          <w:tab w:val="num" w:pos="720"/>
        </w:tabs>
        <w:ind w:left="1080"/>
      </w:pPr>
      <w:r>
        <w:t xml:space="preserve">Reading RSSI value is one of the most important part with this project, it allows us to use it as a measure for distance. I have tried using </w:t>
      </w:r>
      <w:proofErr w:type="spellStart"/>
      <w:r>
        <w:t>Blutooth.gattCallBack</w:t>
      </w:r>
      <w:proofErr w:type="spellEnd"/>
      <w:r>
        <w:t xml:space="preserve">() this doesn’t work with the SDK I was working with, which was SDK10. Also tried using </w:t>
      </w:r>
      <w:proofErr w:type="gramStart"/>
      <w:r>
        <w:t>Bluetooth.RSSI.callback</w:t>
      </w:r>
      <w:proofErr w:type="gramEnd"/>
      <w:r>
        <w:t xml:space="preserve">() class, this works but it read RSSI at a speed of (0.2read/sec) which is not frequent enough for our purposes. </w:t>
      </w:r>
    </w:p>
    <w:p w14:paraId="1827E3DA" w14:textId="41A409EA" w:rsidR="00F41C25" w:rsidRDefault="00F41C25" w:rsidP="00F41C25">
      <w:pPr>
        <w:pStyle w:val="ListBullet"/>
        <w:tabs>
          <w:tab w:val="clear" w:pos="360"/>
          <w:tab w:val="num" w:pos="720"/>
        </w:tabs>
        <w:ind w:left="1080"/>
      </w:pPr>
      <w:r>
        <w:t xml:space="preserve">The only one that worked was </w:t>
      </w:r>
      <w:proofErr w:type="spellStart"/>
      <w:r>
        <w:t>BLE.scanCallBack</w:t>
      </w:r>
      <w:proofErr w:type="spellEnd"/>
      <w:r>
        <w:t>(</w:t>
      </w:r>
      <w:proofErr w:type="gramStart"/>
      <w:r>
        <w:t>) ,</w:t>
      </w:r>
      <w:proofErr w:type="gramEnd"/>
      <w:r>
        <w:t xml:space="preserve"> it is fast and reliable</w:t>
      </w:r>
      <w:r w:rsidR="00FC7D51">
        <w:t xml:space="preserve">, and it is </w:t>
      </w:r>
      <w:proofErr w:type="spellStart"/>
      <w:r w:rsidR="00FC7D51">
        <w:t>whar</w:t>
      </w:r>
      <w:proofErr w:type="spellEnd"/>
      <w:r w:rsidR="00FC7D51">
        <w:t xml:space="preserve"> most people use to build RSSI related apps.(1)</w:t>
      </w:r>
    </w:p>
    <w:p w14:paraId="46BAC68B" w14:textId="0C8FEF46" w:rsidR="00684006" w:rsidRDefault="00684006" w:rsidP="00684006">
      <w:pPr>
        <w:pStyle w:val="ListBullet"/>
      </w:pPr>
      <w:r>
        <w:t>Store data in a SQL database and accessing it</w:t>
      </w:r>
    </w:p>
    <w:p w14:paraId="08DB033C" w14:textId="6FF38C80" w:rsidR="00FC7D51" w:rsidRDefault="00FC7D51" w:rsidP="00FC7D51">
      <w:pPr>
        <w:pStyle w:val="ListBullet"/>
        <w:tabs>
          <w:tab w:val="clear" w:pos="360"/>
          <w:tab w:val="num" w:pos="720"/>
        </w:tabs>
        <w:ind w:left="1080"/>
      </w:pPr>
      <w:r>
        <w:t>The data storing is for the testing phase, we Record the RSSI value and measure the distance that goes with it to use later for analysis.</w:t>
      </w:r>
    </w:p>
    <w:p w14:paraId="7542982C" w14:textId="2BB23305" w:rsidR="00FC7D51" w:rsidRDefault="00FC7D51" w:rsidP="00FC7D51">
      <w:pPr>
        <w:pStyle w:val="ListBullet"/>
        <w:tabs>
          <w:tab w:val="clear" w:pos="360"/>
          <w:tab w:val="num" w:pos="720"/>
        </w:tabs>
        <w:ind w:left="1080"/>
      </w:pPr>
      <w:r>
        <w:t xml:space="preserve">For SQL it is new to me, so I watched a video on YouTube (4). This guys video is all I needed for my purpose. It also tells you where to get the stored data, then all you need is </w:t>
      </w:r>
      <w:proofErr w:type="gramStart"/>
      <w:r>
        <w:t>a</w:t>
      </w:r>
      <w:proofErr w:type="gramEnd"/>
      <w:r>
        <w:t xml:space="preserve"> SQLite app to open it up and within the app you can convert it to a CSV file for analysis.</w:t>
      </w:r>
    </w:p>
    <w:p w14:paraId="23032F00" w14:textId="080395A1" w:rsidR="00FC7D51" w:rsidRDefault="00FC7D51" w:rsidP="00FC7D51">
      <w:pPr>
        <w:pStyle w:val="ListBullet"/>
        <w:tabs>
          <w:tab w:val="clear" w:pos="360"/>
          <w:tab w:val="num" w:pos="720"/>
        </w:tabs>
        <w:ind w:left="1080"/>
      </w:pPr>
      <w:r>
        <w:t>I recorded the RSSI and Time, distance away from the trusted device.</w:t>
      </w:r>
    </w:p>
    <w:p w14:paraId="3C80DEC5" w14:textId="4BD92C13" w:rsidR="003C674F" w:rsidRDefault="003C674F" w:rsidP="00684006">
      <w:pPr>
        <w:pStyle w:val="ListBullet"/>
      </w:pPr>
      <w:r>
        <w:t>Show live chart of RSSI value update</w:t>
      </w:r>
    </w:p>
    <w:p w14:paraId="657CA7D9" w14:textId="52772923" w:rsidR="0087253B" w:rsidRDefault="0087253B" w:rsidP="0087253B">
      <w:pPr>
        <w:pStyle w:val="ListBullet"/>
        <w:tabs>
          <w:tab w:val="clear" w:pos="360"/>
          <w:tab w:val="num" w:pos="720"/>
        </w:tabs>
        <w:ind w:left="1080"/>
      </w:pPr>
      <w:r>
        <w:t>“</w:t>
      </w:r>
      <w:proofErr w:type="spellStart"/>
      <w:r>
        <w:t>MPAndroidChart</w:t>
      </w:r>
      <w:proofErr w:type="spellEnd"/>
      <w:r>
        <w:t xml:space="preserve">” is what I used to create the live chart in our app, </w:t>
      </w:r>
      <w:proofErr w:type="gramStart"/>
      <w:r>
        <w:t>Talkie’s(</w:t>
      </w:r>
      <w:proofErr w:type="gramEnd"/>
      <w:r>
        <w:t>5) video was a big help for me to get familiar with how this works.</w:t>
      </w:r>
    </w:p>
    <w:p w14:paraId="40720F16" w14:textId="29F5F336" w:rsidR="0087253B" w:rsidRDefault="00E51273" w:rsidP="0087253B">
      <w:pPr>
        <w:pStyle w:val="ListBullet"/>
        <w:tabs>
          <w:tab w:val="clear" w:pos="360"/>
          <w:tab w:val="num" w:pos="720"/>
        </w:tabs>
        <w:ind w:left="1080"/>
      </w:pPr>
      <w:r>
        <w:t>The X would be the time passed and the Y would be the RSSI value</w:t>
      </w:r>
    </w:p>
    <w:p w14:paraId="5B803622" w14:textId="5EE9AED5" w:rsidR="00E51273" w:rsidRDefault="00E51273" w:rsidP="0087253B">
      <w:pPr>
        <w:pStyle w:val="ListBullet"/>
        <w:tabs>
          <w:tab w:val="clear" w:pos="360"/>
          <w:tab w:val="num" w:pos="720"/>
        </w:tabs>
        <w:ind w:left="1080"/>
      </w:pPr>
      <w:r>
        <w:t>The purpose of this chart is to see visualized the effect distance have on the RSSI reading, it shows the farther the distance the lower the RSSI.</w:t>
      </w:r>
    </w:p>
    <w:p w14:paraId="24C17FA1" w14:textId="45E5063B" w:rsidR="003C674F" w:rsidRDefault="003C674F" w:rsidP="00684006">
      <w:pPr>
        <w:pStyle w:val="ListBullet"/>
      </w:pPr>
      <w:r>
        <w:t>Bluetooth functions</w:t>
      </w:r>
    </w:p>
    <w:p w14:paraId="7E2CF200" w14:textId="03A8CF16" w:rsidR="00E51273" w:rsidRDefault="00E51273" w:rsidP="00E51273">
      <w:pPr>
        <w:pStyle w:val="ListBullet"/>
        <w:tabs>
          <w:tab w:val="clear" w:pos="360"/>
          <w:tab w:val="num" w:pos="720"/>
        </w:tabs>
        <w:ind w:left="1080"/>
      </w:pPr>
      <w:r>
        <w:t>The class provide a list of helpful functions such as checking if device is connected and available Bluetooth device nearby.</w:t>
      </w:r>
    </w:p>
    <w:p w14:paraId="643E8916" w14:textId="7E1D304B" w:rsidR="003C674F" w:rsidRDefault="003C674F" w:rsidP="00684006">
      <w:pPr>
        <w:pStyle w:val="ListBullet"/>
      </w:pPr>
      <w:r>
        <w:t>Background running service</w:t>
      </w:r>
    </w:p>
    <w:p w14:paraId="40D29B04" w14:textId="048252CD" w:rsidR="00E51273" w:rsidRDefault="0049147C" w:rsidP="00E51273">
      <w:pPr>
        <w:pStyle w:val="ListBullet"/>
        <w:tabs>
          <w:tab w:val="clear" w:pos="360"/>
          <w:tab w:val="num" w:pos="720"/>
        </w:tabs>
        <w:ind w:left="1080"/>
      </w:pPr>
      <w:proofErr w:type="spellStart"/>
      <w:r>
        <w:t>ForegroundService</w:t>
      </w:r>
      <w:proofErr w:type="spellEnd"/>
      <w:r>
        <w:t xml:space="preserve"> is what I used for the reading of RSSI to run even when the App is closed </w:t>
      </w:r>
    </w:p>
    <w:p w14:paraId="4A8674AC" w14:textId="0B4E00D4" w:rsidR="00684006" w:rsidRDefault="00684006" w:rsidP="00684006">
      <w:pPr>
        <w:pStyle w:val="ListBullet"/>
      </w:pPr>
      <w:r>
        <w:t xml:space="preserve">Understand the tasks for different broadcast receivers </w:t>
      </w:r>
    </w:p>
    <w:p w14:paraId="4FB8797F" w14:textId="16AF3D98" w:rsidR="00684006" w:rsidRDefault="00684006" w:rsidP="00684006">
      <w:pPr>
        <w:pStyle w:val="ListBullet"/>
        <w:numPr>
          <w:ilvl w:val="0"/>
          <w:numId w:val="0"/>
        </w:numPr>
      </w:pPr>
    </w:p>
    <w:p w14:paraId="55701607" w14:textId="45446F19" w:rsidR="0049147C" w:rsidRDefault="0049147C" w:rsidP="0049147C">
      <w:pPr>
        <w:pStyle w:val="Title"/>
      </w:pPr>
    </w:p>
    <w:p w14:paraId="6D66DB36" w14:textId="1DF48B40" w:rsidR="0049147C" w:rsidRDefault="0049147C" w:rsidP="0049147C"/>
    <w:p w14:paraId="498EC7A1" w14:textId="058D39DE" w:rsidR="0049147C" w:rsidRDefault="0049147C" w:rsidP="0049147C"/>
    <w:p w14:paraId="15F1ACFA" w14:textId="7385B68D" w:rsidR="0049147C" w:rsidRDefault="0049147C" w:rsidP="0049147C"/>
    <w:p w14:paraId="6BB94737" w14:textId="3DEDFCE5" w:rsidR="0049147C" w:rsidRDefault="0049147C" w:rsidP="0049147C"/>
    <w:p w14:paraId="52797F94" w14:textId="64CCB31D" w:rsidR="0049147C" w:rsidRDefault="0049147C" w:rsidP="0049147C">
      <w:pPr>
        <w:pStyle w:val="Title"/>
      </w:pPr>
      <w:r>
        <w:t>Gathering Data</w:t>
      </w:r>
    </w:p>
    <w:p w14:paraId="1C005D1E" w14:textId="2AC94E2B" w:rsidR="005D5908" w:rsidRPr="005D5908" w:rsidRDefault="005D5908" w:rsidP="005D5908">
      <w:pPr>
        <w:pStyle w:val="Heading1"/>
      </w:pPr>
      <w:r>
        <w:t>Objectives:</w:t>
      </w:r>
    </w:p>
    <w:p w14:paraId="571332E5" w14:textId="1D5DEFEC" w:rsidR="005D5908" w:rsidRDefault="005D5908" w:rsidP="005D5908">
      <w:pPr>
        <w:pStyle w:val="ListBullet"/>
      </w:pPr>
      <w:r>
        <w:t xml:space="preserve">Get RSSI value and store it in CSV file for analysis </w:t>
      </w:r>
    </w:p>
    <w:p w14:paraId="37C9F931" w14:textId="5A699914" w:rsidR="005D5908" w:rsidRDefault="005D5908" w:rsidP="005D5908">
      <w:pPr>
        <w:pStyle w:val="ListBullet"/>
        <w:numPr>
          <w:ilvl w:val="0"/>
          <w:numId w:val="0"/>
        </w:numPr>
        <w:ind w:left="720" w:hanging="360"/>
      </w:pP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48"/>
        <w:gridCol w:w="1134"/>
        <w:gridCol w:w="960"/>
      </w:tblGrid>
      <w:tr w:rsidR="005D5908" w:rsidRPr="005D5908" w14:paraId="4EFD61E1" w14:textId="77777777" w:rsidTr="005D5908">
        <w:trPr>
          <w:trHeight w:val="300"/>
        </w:trPr>
        <w:tc>
          <w:tcPr>
            <w:tcW w:w="960" w:type="dxa"/>
            <w:shd w:val="clear" w:color="auto" w:fill="auto"/>
            <w:noWrap/>
            <w:vAlign w:val="bottom"/>
            <w:hideMark/>
          </w:tcPr>
          <w:p w14:paraId="47F042E3" w14:textId="77777777" w:rsidR="005D5908" w:rsidRPr="005D5908" w:rsidRDefault="005D5908" w:rsidP="005D5908">
            <w:pPr>
              <w:spacing w:after="0" w:line="240" w:lineRule="auto"/>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index</w:t>
            </w:r>
          </w:p>
        </w:tc>
        <w:tc>
          <w:tcPr>
            <w:tcW w:w="960" w:type="dxa"/>
            <w:shd w:val="clear" w:color="auto" w:fill="auto"/>
            <w:noWrap/>
            <w:vAlign w:val="bottom"/>
            <w:hideMark/>
          </w:tcPr>
          <w:p w14:paraId="6742D71A" w14:textId="77777777" w:rsidR="005D5908" w:rsidRPr="005D5908" w:rsidRDefault="005D5908" w:rsidP="005D5908">
            <w:pPr>
              <w:spacing w:after="0" w:line="240" w:lineRule="auto"/>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time(sec)</w:t>
            </w:r>
          </w:p>
        </w:tc>
        <w:tc>
          <w:tcPr>
            <w:tcW w:w="960" w:type="dxa"/>
            <w:shd w:val="clear" w:color="auto" w:fill="auto"/>
            <w:noWrap/>
            <w:vAlign w:val="bottom"/>
            <w:hideMark/>
          </w:tcPr>
          <w:p w14:paraId="0A42FC15" w14:textId="77777777" w:rsidR="005D5908" w:rsidRPr="005D5908" w:rsidRDefault="005D5908" w:rsidP="005D5908">
            <w:pPr>
              <w:spacing w:after="0" w:line="240" w:lineRule="auto"/>
              <w:rPr>
                <w:rFonts w:ascii="Calibri" w:eastAsia="Times New Roman" w:hAnsi="Calibri" w:cs="Calibri"/>
                <w:color w:val="000000"/>
                <w:sz w:val="22"/>
                <w:szCs w:val="22"/>
                <w:lang w:eastAsia="zh-CN"/>
              </w:rPr>
            </w:pPr>
            <w:proofErr w:type="gramStart"/>
            <w:r w:rsidRPr="005D5908">
              <w:rPr>
                <w:rFonts w:ascii="Calibri" w:eastAsia="Times New Roman" w:hAnsi="Calibri" w:cs="Calibri"/>
                <w:color w:val="000000"/>
                <w:sz w:val="22"/>
                <w:szCs w:val="22"/>
                <w:lang w:eastAsia="zh-CN"/>
              </w:rPr>
              <w:t>RSSI(</w:t>
            </w:r>
            <w:proofErr w:type="spellStart"/>
            <w:proofErr w:type="gramEnd"/>
            <w:r w:rsidRPr="005D5908">
              <w:rPr>
                <w:rFonts w:ascii="Calibri" w:eastAsia="Times New Roman" w:hAnsi="Calibri" w:cs="Calibri"/>
                <w:color w:val="000000"/>
                <w:sz w:val="22"/>
                <w:szCs w:val="22"/>
                <w:lang w:eastAsia="zh-CN"/>
              </w:rPr>
              <w:t>pdm</w:t>
            </w:r>
            <w:proofErr w:type="spellEnd"/>
            <w:r w:rsidRPr="005D5908">
              <w:rPr>
                <w:rFonts w:ascii="Calibri" w:eastAsia="Times New Roman" w:hAnsi="Calibri" w:cs="Calibri"/>
                <w:color w:val="000000"/>
                <w:sz w:val="22"/>
                <w:szCs w:val="22"/>
                <w:lang w:eastAsia="zh-CN"/>
              </w:rPr>
              <w:t>)</w:t>
            </w:r>
          </w:p>
        </w:tc>
        <w:tc>
          <w:tcPr>
            <w:tcW w:w="960" w:type="dxa"/>
            <w:shd w:val="clear" w:color="auto" w:fill="auto"/>
            <w:noWrap/>
            <w:vAlign w:val="bottom"/>
            <w:hideMark/>
          </w:tcPr>
          <w:p w14:paraId="46CD59DE" w14:textId="77777777" w:rsidR="005D5908" w:rsidRPr="005D5908" w:rsidRDefault="005D5908" w:rsidP="005D5908">
            <w:pPr>
              <w:spacing w:after="0" w:line="240" w:lineRule="auto"/>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Degree</w:t>
            </w:r>
          </w:p>
        </w:tc>
      </w:tr>
      <w:tr w:rsidR="005D5908" w:rsidRPr="005D5908" w14:paraId="64E640B6" w14:textId="77777777" w:rsidTr="005D5908">
        <w:trPr>
          <w:trHeight w:val="300"/>
        </w:trPr>
        <w:tc>
          <w:tcPr>
            <w:tcW w:w="960" w:type="dxa"/>
            <w:shd w:val="clear" w:color="auto" w:fill="auto"/>
            <w:noWrap/>
            <w:vAlign w:val="bottom"/>
            <w:hideMark/>
          </w:tcPr>
          <w:p w14:paraId="69A0D279"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1</w:t>
            </w:r>
          </w:p>
        </w:tc>
        <w:tc>
          <w:tcPr>
            <w:tcW w:w="960" w:type="dxa"/>
            <w:shd w:val="clear" w:color="auto" w:fill="auto"/>
            <w:noWrap/>
            <w:vAlign w:val="bottom"/>
            <w:hideMark/>
          </w:tcPr>
          <w:p w14:paraId="59B74EB6"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0.92</w:t>
            </w:r>
          </w:p>
        </w:tc>
        <w:tc>
          <w:tcPr>
            <w:tcW w:w="960" w:type="dxa"/>
            <w:shd w:val="clear" w:color="auto" w:fill="auto"/>
            <w:noWrap/>
            <w:vAlign w:val="bottom"/>
            <w:hideMark/>
          </w:tcPr>
          <w:p w14:paraId="68538564"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-21</w:t>
            </w:r>
          </w:p>
        </w:tc>
        <w:tc>
          <w:tcPr>
            <w:tcW w:w="960" w:type="dxa"/>
            <w:shd w:val="clear" w:color="auto" w:fill="auto"/>
            <w:noWrap/>
            <w:vAlign w:val="bottom"/>
            <w:hideMark/>
          </w:tcPr>
          <w:p w14:paraId="67312F08"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0</w:t>
            </w:r>
          </w:p>
        </w:tc>
      </w:tr>
      <w:tr w:rsidR="005D5908" w:rsidRPr="005D5908" w14:paraId="3693058E" w14:textId="77777777" w:rsidTr="005D5908">
        <w:trPr>
          <w:trHeight w:val="300"/>
        </w:trPr>
        <w:tc>
          <w:tcPr>
            <w:tcW w:w="960" w:type="dxa"/>
            <w:shd w:val="clear" w:color="auto" w:fill="auto"/>
            <w:noWrap/>
            <w:vAlign w:val="bottom"/>
            <w:hideMark/>
          </w:tcPr>
          <w:p w14:paraId="704D7B27"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2</w:t>
            </w:r>
          </w:p>
        </w:tc>
        <w:tc>
          <w:tcPr>
            <w:tcW w:w="960" w:type="dxa"/>
            <w:shd w:val="clear" w:color="auto" w:fill="auto"/>
            <w:noWrap/>
            <w:vAlign w:val="bottom"/>
            <w:hideMark/>
          </w:tcPr>
          <w:p w14:paraId="677A7CBA"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1.73</w:t>
            </w:r>
          </w:p>
        </w:tc>
        <w:tc>
          <w:tcPr>
            <w:tcW w:w="960" w:type="dxa"/>
            <w:shd w:val="clear" w:color="auto" w:fill="auto"/>
            <w:noWrap/>
            <w:vAlign w:val="bottom"/>
            <w:hideMark/>
          </w:tcPr>
          <w:p w14:paraId="610FEB9F"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-22</w:t>
            </w:r>
          </w:p>
        </w:tc>
        <w:tc>
          <w:tcPr>
            <w:tcW w:w="960" w:type="dxa"/>
            <w:shd w:val="clear" w:color="auto" w:fill="auto"/>
            <w:noWrap/>
            <w:vAlign w:val="bottom"/>
            <w:hideMark/>
          </w:tcPr>
          <w:p w14:paraId="3ACF1CDC"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0</w:t>
            </w:r>
          </w:p>
        </w:tc>
      </w:tr>
      <w:tr w:rsidR="005D5908" w:rsidRPr="005D5908" w14:paraId="3CE144CD" w14:textId="77777777" w:rsidTr="005D5908">
        <w:trPr>
          <w:trHeight w:val="300"/>
        </w:trPr>
        <w:tc>
          <w:tcPr>
            <w:tcW w:w="960" w:type="dxa"/>
            <w:shd w:val="clear" w:color="auto" w:fill="auto"/>
            <w:noWrap/>
            <w:vAlign w:val="bottom"/>
            <w:hideMark/>
          </w:tcPr>
          <w:p w14:paraId="4148E610"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3</w:t>
            </w:r>
          </w:p>
        </w:tc>
        <w:tc>
          <w:tcPr>
            <w:tcW w:w="960" w:type="dxa"/>
            <w:shd w:val="clear" w:color="auto" w:fill="auto"/>
            <w:noWrap/>
            <w:vAlign w:val="bottom"/>
            <w:hideMark/>
          </w:tcPr>
          <w:p w14:paraId="24AEC69C"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3.38</w:t>
            </w:r>
          </w:p>
        </w:tc>
        <w:tc>
          <w:tcPr>
            <w:tcW w:w="960" w:type="dxa"/>
            <w:shd w:val="clear" w:color="auto" w:fill="auto"/>
            <w:noWrap/>
            <w:vAlign w:val="bottom"/>
            <w:hideMark/>
          </w:tcPr>
          <w:p w14:paraId="60061D7F"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-21</w:t>
            </w:r>
          </w:p>
        </w:tc>
        <w:tc>
          <w:tcPr>
            <w:tcW w:w="960" w:type="dxa"/>
            <w:shd w:val="clear" w:color="auto" w:fill="auto"/>
            <w:noWrap/>
            <w:vAlign w:val="bottom"/>
            <w:hideMark/>
          </w:tcPr>
          <w:p w14:paraId="65A66E45"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0</w:t>
            </w:r>
          </w:p>
        </w:tc>
      </w:tr>
      <w:tr w:rsidR="005D5908" w:rsidRPr="005D5908" w14:paraId="4371A175" w14:textId="77777777" w:rsidTr="005D5908">
        <w:trPr>
          <w:trHeight w:val="300"/>
        </w:trPr>
        <w:tc>
          <w:tcPr>
            <w:tcW w:w="960" w:type="dxa"/>
            <w:shd w:val="clear" w:color="auto" w:fill="auto"/>
            <w:noWrap/>
            <w:vAlign w:val="bottom"/>
            <w:hideMark/>
          </w:tcPr>
          <w:p w14:paraId="2919505B"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4</w:t>
            </w:r>
          </w:p>
        </w:tc>
        <w:tc>
          <w:tcPr>
            <w:tcW w:w="960" w:type="dxa"/>
            <w:shd w:val="clear" w:color="auto" w:fill="auto"/>
            <w:noWrap/>
            <w:vAlign w:val="bottom"/>
            <w:hideMark/>
          </w:tcPr>
          <w:p w14:paraId="4B2C6B68"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4.42</w:t>
            </w:r>
          </w:p>
        </w:tc>
        <w:tc>
          <w:tcPr>
            <w:tcW w:w="960" w:type="dxa"/>
            <w:shd w:val="clear" w:color="auto" w:fill="auto"/>
            <w:noWrap/>
            <w:vAlign w:val="bottom"/>
            <w:hideMark/>
          </w:tcPr>
          <w:p w14:paraId="02213F0A"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-23</w:t>
            </w:r>
          </w:p>
        </w:tc>
        <w:tc>
          <w:tcPr>
            <w:tcW w:w="960" w:type="dxa"/>
            <w:shd w:val="clear" w:color="auto" w:fill="auto"/>
            <w:noWrap/>
            <w:vAlign w:val="bottom"/>
            <w:hideMark/>
          </w:tcPr>
          <w:p w14:paraId="507C1655"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0</w:t>
            </w:r>
          </w:p>
        </w:tc>
      </w:tr>
      <w:tr w:rsidR="005D5908" w:rsidRPr="005D5908" w14:paraId="67242B60" w14:textId="77777777" w:rsidTr="005D5908">
        <w:trPr>
          <w:trHeight w:val="300"/>
        </w:trPr>
        <w:tc>
          <w:tcPr>
            <w:tcW w:w="960" w:type="dxa"/>
            <w:shd w:val="clear" w:color="auto" w:fill="auto"/>
            <w:noWrap/>
            <w:vAlign w:val="bottom"/>
            <w:hideMark/>
          </w:tcPr>
          <w:p w14:paraId="794BE988"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5</w:t>
            </w:r>
          </w:p>
        </w:tc>
        <w:tc>
          <w:tcPr>
            <w:tcW w:w="960" w:type="dxa"/>
            <w:shd w:val="clear" w:color="auto" w:fill="auto"/>
            <w:noWrap/>
            <w:vAlign w:val="bottom"/>
            <w:hideMark/>
          </w:tcPr>
          <w:p w14:paraId="704AF30D"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7.06</w:t>
            </w:r>
          </w:p>
        </w:tc>
        <w:tc>
          <w:tcPr>
            <w:tcW w:w="960" w:type="dxa"/>
            <w:shd w:val="clear" w:color="auto" w:fill="auto"/>
            <w:noWrap/>
            <w:vAlign w:val="bottom"/>
            <w:hideMark/>
          </w:tcPr>
          <w:p w14:paraId="065B2240"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-24</w:t>
            </w:r>
          </w:p>
        </w:tc>
        <w:tc>
          <w:tcPr>
            <w:tcW w:w="960" w:type="dxa"/>
            <w:shd w:val="clear" w:color="auto" w:fill="auto"/>
            <w:noWrap/>
            <w:vAlign w:val="bottom"/>
            <w:hideMark/>
          </w:tcPr>
          <w:p w14:paraId="713DB3B5"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0</w:t>
            </w:r>
          </w:p>
        </w:tc>
      </w:tr>
      <w:tr w:rsidR="005D5908" w:rsidRPr="005D5908" w14:paraId="2F55DFD2" w14:textId="77777777" w:rsidTr="005D5908">
        <w:trPr>
          <w:trHeight w:val="300"/>
        </w:trPr>
        <w:tc>
          <w:tcPr>
            <w:tcW w:w="960" w:type="dxa"/>
            <w:shd w:val="clear" w:color="auto" w:fill="auto"/>
            <w:noWrap/>
            <w:vAlign w:val="bottom"/>
            <w:hideMark/>
          </w:tcPr>
          <w:p w14:paraId="71A0EF31"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6</w:t>
            </w:r>
          </w:p>
        </w:tc>
        <w:tc>
          <w:tcPr>
            <w:tcW w:w="960" w:type="dxa"/>
            <w:shd w:val="clear" w:color="auto" w:fill="auto"/>
            <w:noWrap/>
            <w:vAlign w:val="bottom"/>
            <w:hideMark/>
          </w:tcPr>
          <w:p w14:paraId="46052B87"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9.86</w:t>
            </w:r>
          </w:p>
        </w:tc>
        <w:tc>
          <w:tcPr>
            <w:tcW w:w="960" w:type="dxa"/>
            <w:shd w:val="clear" w:color="auto" w:fill="auto"/>
            <w:noWrap/>
            <w:vAlign w:val="bottom"/>
            <w:hideMark/>
          </w:tcPr>
          <w:p w14:paraId="4F63B647"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-19</w:t>
            </w:r>
          </w:p>
        </w:tc>
        <w:tc>
          <w:tcPr>
            <w:tcW w:w="960" w:type="dxa"/>
            <w:shd w:val="clear" w:color="auto" w:fill="auto"/>
            <w:noWrap/>
            <w:vAlign w:val="bottom"/>
            <w:hideMark/>
          </w:tcPr>
          <w:p w14:paraId="3F54B2A3" w14:textId="77777777" w:rsidR="005D5908" w:rsidRPr="005D5908" w:rsidRDefault="005D5908" w:rsidP="005D5908">
            <w:pPr>
              <w:spacing w:after="0" w:line="240" w:lineRule="auto"/>
              <w:jc w:val="right"/>
              <w:rPr>
                <w:rFonts w:ascii="Calibri" w:eastAsia="Times New Roman" w:hAnsi="Calibri" w:cs="Calibri"/>
                <w:color w:val="000000"/>
                <w:sz w:val="22"/>
                <w:szCs w:val="22"/>
                <w:lang w:eastAsia="zh-CN"/>
              </w:rPr>
            </w:pPr>
            <w:r w:rsidRPr="005D5908">
              <w:rPr>
                <w:rFonts w:ascii="Calibri" w:eastAsia="Times New Roman" w:hAnsi="Calibri" w:cs="Calibri"/>
                <w:color w:val="000000"/>
                <w:sz w:val="22"/>
                <w:szCs w:val="22"/>
                <w:lang w:eastAsia="zh-CN"/>
              </w:rPr>
              <w:t>0</w:t>
            </w:r>
          </w:p>
        </w:tc>
      </w:tr>
    </w:tbl>
    <w:p w14:paraId="20226AA9" w14:textId="77777777" w:rsidR="005D5908" w:rsidRPr="00874AA1" w:rsidRDefault="005D5908" w:rsidP="005D5908">
      <w:pPr>
        <w:pStyle w:val="ListBullet"/>
        <w:numPr>
          <w:ilvl w:val="0"/>
          <w:numId w:val="0"/>
        </w:numPr>
        <w:ind w:left="720" w:hanging="360"/>
      </w:pPr>
    </w:p>
    <w:p w14:paraId="2C15AA14" w14:textId="4660C9FC" w:rsidR="0049147C" w:rsidRPr="0049147C" w:rsidRDefault="0049147C" w:rsidP="005D5908">
      <w:pPr>
        <w:pStyle w:val="ListParagraph"/>
        <w:ind w:left="1080"/>
      </w:pPr>
    </w:p>
    <w:p w14:paraId="71DC9B1D" w14:textId="3C6B13F1" w:rsidR="005D5908" w:rsidRDefault="005D5908" w:rsidP="005D5908">
      <w:pPr>
        <w:pStyle w:val="Title"/>
      </w:pPr>
      <w:r>
        <w:t>Analyzing</w:t>
      </w:r>
    </w:p>
    <w:p w14:paraId="37378E43" w14:textId="77777777" w:rsidR="005D5908" w:rsidRPr="005D5908" w:rsidRDefault="005D5908" w:rsidP="005D5908">
      <w:pPr>
        <w:pStyle w:val="Heading1"/>
      </w:pPr>
      <w:r>
        <w:t>Objectives:</w:t>
      </w:r>
    </w:p>
    <w:p w14:paraId="69597B60" w14:textId="09F88048" w:rsidR="005D5908" w:rsidRDefault="005D5908" w:rsidP="005D5908">
      <w:pPr>
        <w:pStyle w:val="ListBullet"/>
      </w:pPr>
      <w:r>
        <w:t>Use the data collected to find what is the relationship between distance and RSSI reading</w:t>
      </w:r>
    </w:p>
    <w:p w14:paraId="2BEE16F5" w14:textId="64BE86A8" w:rsidR="005D5908" w:rsidRDefault="005D5908" w:rsidP="0088093E">
      <w:pPr>
        <w:pStyle w:val="ListBullet"/>
        <w:numPr>
          <w:ilvl w:val="0"/>
          <w:numId w:val="0"/>
        </w:numPr>
        <w:ind w:left="720" w:hanging="360"/>
      </w:pPr>
    </w:p>
    <w:p w14:paraId="060D88AC" w14:textId="77777777" w:rsidR="0088093E" w:rsidRPr="005D5908" w:rsidRDefault="0088093E" w:rsidP="0088093E">
      <w:pPr>
        <w:pStyle w:val="Heading1"/>
      </w:pPr>
      <w:r>
        <w:lastRenderedPageBreak/>
        <w:t>Objectives:</w:t>
      </w:r>
    </w:p>
    <w:p w14:paraId="68817EE5" w14:textId="77777777" w:rsidR="0088093E" w:rsidRDefault="0088093E" w:rsidP="0088093E">
      <w:r>
        <w:rPr>
          <w:noProof/>
        </w:rPr>
        <w:drawing>
          <wp:inline distT="0" distB="0" distL="0" distR="0" wp14:anchorId="3EA2769A" wp14:editId="79ACBA53">
            <wp:extent cx="59436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4AEE06A6" w14:textId="77777777" w:rsidR="0088093E" w:rsidRDefault="0088093E" w:rsidP="0088093E">
      <w:pPr>
        <w:pStyle w:val="Heading1"/>
      </w:pPr>
      <w:r>
        <w:t>Function</w:t>
      </w:r>
    </w:p>
    <w:p w14:paraId="2881DC3B" w14:textId="77777777" w:rsidR="0088093E" w:rsidRDefault="0088093E" w:rsidP="0088093E">
      <w:pPr>
        <w:pStyle w:val="Title"/>
      </w:pPr>
      <w:r>
        <w:t>Y = 0.0381x + 54.23</w:t>
      </w:r>
    </w:p>
    <w:p w14:paraId="18EA99AE" w14:textId="77777777" w:rsidR="0088093E" w:rsidRDefault="0088093E" w:rsidP="0088093E">
      <w:pPr>
        <w:pStyle w:val="Heading1"/>
      </w:pPr>
      <w:r>
        <w:t>Mean squared error using cross validation (5 folds)</w:t>
      </w:r>
    </w:p>
    <w:p w14:paraId="7B165E4E" w14:textId="77777777" w:rsidR="0088093E" w:rsidRDefault="0088093E" w:rsidP="0088093E">
      <w:pPr>
        <w:pStyle w:val="Title"/>
      </w:pPr>
      <w:r w:rsidRPr="009266EE">
        <w:t>[</w:t>
      </w:r>
      <w:r w:rsidRPr="00201BE6">
        <w:t>46.64793598</w:t>
      </w:r>
      <w:r>
        <w:t>,</w:t>
      </w:r>
      <w:r w:rsidRPr="00201BE6">
        <w:t xml:space="preserve"> 40.88163413</w:t>
      </w:r>
      <w:r>
        <w:t>,</w:t>
      </w:r>
      <w:r w:rsidRPr="00201BE6">
        <w:t xml:space="preserve"> 38.84761443</w:t>
      </w:r>
      <w:r>
        <w:t>,</w:t>
      </w:r>
      <w:r w:rsidRPr="00201BE6">
        <w:t xml:space="preserve"> 39.5697662</w:t>
      </w:r>
      <w:proofErr w:type="gramStart"/>
      <w:r>
        <w:t>,</w:t>
      </w:r>
      <w:r w:rsidRPr="00201BE6">
        <w:t xml:space="preserve">  36.24255513</w:t>
      </w:r>
      <w:proofErr w:type="gramEnd"/>
      <w:r w:rsidRPr="009266EE">
        <w:t>]</w:t>
      </w:r>
    </w:p>
    <w:p w14:paraId="242CDC16" w14:textId="77777777" w:rsidR="0088093E" w:rsidRDefault="0088093E" w:rsidP="0088093E">
      <w:pPr>
        <w:pStyle w:val="Heading1"/>
      </w:pPr>
      <w:r>
        <w:t>Coefficient of determination using cross validation (5 folds):</w:t>
      </w:r>
    </w:p>
    <w:p w14:paraId="6803F44F" w14:textId="77777777" w:rsidR="0088093E" w:rsidRDefault="0088093E" w:rsidP="0088093E">
      <w:pPr>
        <w:pStyle w:val="Title"/>
      </w:pPr>
      <w:r w:rsidRPr="009266EE">
        <w:t>[</w:t>
      </w:r>
      <w:r w:rsidRPr="00201BE6">
        <w:t>0.7878381</w:t>
      </w:r>
      <w:proofErr w:type="gramStart"/>
      <w:r>
        <w:t>,</w:t>
      </w:r>
      <w:r w:rsidRPr="00201BE6">
        <w:t xml:space="preserve">  0.78218156</w:t>
      </w:r>
      <w:proofErr w:type="gramEnd"/>
      <w:r>
        <w:t>,</w:t>
      </w:r>
      <w:r w:rsidRPr="00201BE6">
        <w:t xml:space="preserve"> 0.7801198</w:t>
      </w:r>
      <w:r>
        <w:t>,</w:t>
      </w:r>
      <w:r w:rsidRPr="00201BE6">
        <w:t xml:space="preserve">  0.77848775</w:t>
      </w:r>
      <w:r>
        <w:t>,</w:t>
      </w:r>
      <w:r w:rsidRPr="00201BE6">
        <w:t xml:space="preserve"> 0.78601701</w:t>
      </w:r>
      <w:r w:rsidRPr="009266EE">
        <w:t>]</w:t>
      </w:r>
    </w:p>
    <w:p w14:paraId="7AC05D00" w14:textId="77777777" w:rsidR="0088093E" w:rsidRDefault="0088093E" w:rsidP="0088093E">
      <w:pPr>
        <w:pStyle w:val="Heading1"/>
      </w:pPr>
      <w:proofErr w:type="gramStart"/>
      <w:r>
        <w:t>Over all</w:t>
      </w:r>
      <w:proofErr w:type="gramEnd"/>
    </w:p>
    <w:p w14:paraId="40BCD531" w14:textId="77777777" w:rsidR="0088093E" w:rsidRDefault="0088093E" w:rsidP="0088093E">
      <w:pPr>
        <w:pStyle w:val="Title"/>
      </w:pPr>
      <w:r>
        <w:t>Mean squared error: 40.44</w:t>
      </w:r>
    </w:p>
    <w:p w14:paraId="274B8CF2" w14:textId="77777777" w:rsidR="0088093E" w:rsidRDefault="0088093E" w:rsidP="0088093E">
      <w:pPr>
        <w:pStyle w:val="Title"/>
      </w:pPr>
      <w:r>
        <w:t>Coefficient of determination: 0.78</w:t>
      </w:r>
    </w:p>
    <w:p w14:paraId="186AF915" w14:textId="77777777" w:rsidR="0088093E" w:rsidRDefault="0088093E" w:rsidP="0088093E"/>
    <w:p w14:paraId="5AE253F3" w14:textId="77777777" w:rsidR="0088093E" w:rsidRDefault="0088093E" w:rsidP="0088093E">
      <w:r>
        <w:rPr>
          <w:noProof/>
        </w:rPr>
        <w:lastRenderedPageBreak/>
        <w:drawing>
          <wp:inline distT="0" distB="0" distL="0" distR="0" wp14:anchorId="7274EDD2" wp14:editId="0AD4923F">
            <wp:extent cx="594360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37BB6965" w14:textId="77777777" w:rsidR="0088093E" w:rsidRDefault="0088093E" w:rsidP="0088093E">
      <w:pPr>
        <w:pStyle w:val="Heading1"/>
      </w:pPr>
      <w:r>
        <w:t>Function</w:t>
      </w:r>
    </w:p>
    <w:p w14:paraId="2BC7128C" w14:textId="77777777" w:rsidR="0088093E" w:rsidRDefault="0088093E" w:rsidP="0088093E">
      <w:pPr>
        <w:pStyle w:val="Title"/>
      </w:pPr>
      <w:r>
        <w:t>Y = 7.36897779ln</w:t>
      </w:r>
      <w:r w:rsidRPr="0027176C">
        <w:t>(x)</w:t>
      </w:r>
      <w:r>
        <w:t xml:space="preserve"> </w:t>
      </w:r>
      <w:r w:rsidRPr="0027176C">
        <w:t>+</w:t>
      </w:r>
      <w:r>
        <w:t xml:space="preserve"> 32.57858381</w:t>
      </w:r>
    </w:p>
    <w:p w14:paraId="0F1F49F2" w14:textId="77777777" w:rsidR="0088093E" w:rsidRDefault="0088093E" w:rsidP="0088093E">
      <w:pPr>
        <w:pStyle w:val="Heading1"/>
      </w:pPr>
      <w:r>
        <w:t>Mean squared error using cross validation (5 folds)</w:t>
      </w:r>
    </w:p>
    <w:p w14:paraId="3E648E86" w14:textId="77777777" w:rsidR="0088093E" w:rsidRDefault="0088093E" w:rsidP="0088093E">
      <w:pPr>
        <w:pStyle w:val="Title"/>
      </w:pPr>
      <w:r w:rsidRPr="00201BE6">
        <w:t>[45.58121831</w:t>
      </w:r>
      <w:r>
        <w:t>,</w:t>
      </w:r>
      <w:r w:rsidRPr="00201BE6">
        <w:t xml:space="preserve"> 47.65388994</w:t>
      </w:r>
      <w:r>
        <w:t>,</w:t>
      </w:r>
      <w:r w:rsidRPr="00201BE6">
        <w:t xml:space="preserve"> 42.69361227</w:t>
      </w:r>
      <w:r>
        <w:t xml:space="preserve">, </w:t>
      </w:r>
      <w:r w:rsidRPr="00201BE6">
        <w:t>47.72643158</w:t>
      </w:r>
      <w:r>
        <w:t>,</w:t>
      </w:r>
      <w:r w:rsidRPr="00201BE6">
        <w:t xml:space="preserve"> 41.63482752</w:t>
      </w:r>
      <w:r w:rsidRPr="0027176C">
        <w:t>]</w:t>
      </w:r>
    </w:p>
    <w:p w14:paraId="32BC7AB4" w14:textId="77777777" w:rsidR="0088093E" w:rsidRDefault="0088093E" w:rsidP="0088093E">
      <w:pPr>
        <w:pStyle w:val="Heading1"/>
      </w:pPr>
      <w:r>
        <w:t>Coefficient of determination using cross validation (5 folds):</w:t>
      </w:r>
    </w:p>
    <w:p w14:paraId="03BC24EF" w14:textId="77777777" w:rsidR="0088093E" w:rsidRDefault="0088093E" w:rsidP="0088093E">
      <w:pPr>
        <w:pStyle w:val="Title"/>
      </w:pPr>
      <w:r w:rsidRPr="00201BE6">
        <w:t>[0.75459131</w:t>
      </w:r>
      <w:r>
        <w:t>,</w:t>
      </w:r>
      <w:r w:rsidRPr="00201BE6">
        <w:t xml:space="preserve"> 0.75991652</w:t>
      </w:r>
      <w:r>
        <w:t>,</w:t>
      </w:r>
      <w:r w:rsidRPr="00201BE6">
        <w:t xml:space="preserve"> 0.75388746</w:t>
      </w:r>
      <w:r>
        <w:t>,</w:t>
      </w:r>
      <w:r w:rsidRPr="00201BE6">
        <w:t xml:space="preserve"> 0.75777903</w:t>
      </w:r>
      <w:r>
        <w:t>,</w:t>
      </w:r>
      <w:r w:rsidRPr="00201BE6">
        <w:t xml:space="preserve"> 0.76308459</w:t>
      </w:r>
      <w:r w:rsidRPr="0027176C">
        <w:t>]</w:t>
      </w:r>
    </w:p>
    <w:p w14:paraId="63E19A9F" w14:textId="77777777" w:rsidR="0088093E" w:rsidRDefault="0088093E" w:rsidP="0088093E">
      <w:pPr>
        <w:pStyle w:val="Heading1"/>
      </w:pPr>
      <w:proofErr w:type="gramStart"/>
      <w:r>
        <w:t>Over all</w:t>
      </w:r>
      <w:proofErr w:type="gramEnd"/>
    </w:p>
    <w:p w14:paraId="60F5AFA2" w14:textId="77777777" w:rsidR="0088093E" w:rsidRDefault="0088093E" w:rsidP="0088093E">
      <w:pPr>
        <w:pStyle w:val="Title"/>
      </w:pPr>
      <w:r>
        <w:t>Mean squared error: 45.06</w:t>
      </w:r>
    </w:p>
    <w:p w14:paraId="4C5FCCF1" w14:textId="77777777" w:rsidR="0088093E" w:rsidRDefault="0088093E" w:rsidP="0088093E">
      <w:pPr>
        <w:pStyle w:val="Title"/>
      </w:pPr>
      <w:r>
        <w:t>Coefficient of determination: 0.758</w:t>
      </w:r>
    </w:p>
    <w:p w14:paraId="12461365" w14:textId="77777777" w:rsidR="0088093E" w:rsidRDefault="0088093E" w:rsidP="0088093E"/>
    <w:p w14:paraId="2562B500" w14:textId="77777777" w:rsidR="0088093E" w:rsidRDefault="0088093E" w:rsidP="0088093E">
      <w:r>
        <w:rPr>
          <w:noProof/>
        </w:rPr>
        <w:lastRenderedPageBreak/>
        <w:drawing>
          <wp:inline distT="0" distB="0" distL="0" distR="0" wp14:anchorId="17FB1F3B" wp14:editId="17E9D195">
            <wp:extent cx="5943600" cy="3267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56C69A63" w14:textId="77777777" w:rsidR="0088093E" w:rsidRDefault="0088093E" w:rsidP="0088093E">
      <w:pPr>
        <w:pStyle w:val="Heading1"/>
      </w:pPr>
      <w:r>
        <w:t>Function</w:t>
      </w:r>
    </w:p>
    <w:p w14:paraId="1C1DBC8E" w14:textId="77777777" w:rsidR="0088093E" w:rsidRPr="00EA3A9C" w:rsidRDefault="0088093E" w:rsidP="0088093E">
      <w:pPr>
        <w:pStyle w:val="Title"/>
        <w:rPr>
          <w:sz w:val="24"/>
          <w:szCs w:val="24"/>
        </w:rPr>
      </w:pPr>
      <w:r w:rsidRPr="00EA3A9C">
        <w:rPr>
          <w:sz w:val="24"/>
          <w:szCs w:val="24"/>
        </w:rPr>
        <w:t xml:space="preserve">Y </w:t>
      </w:r>
      <w:r>
        <w:rPr>
          <w:sz w:val="24"/>
          <w:szCs w:val="24"/>
        </w:rPr>
        <w:t>=</w:t>
      </w:r>
      <w:r w:rsidRPr="001E3A2E">
        <w:rPr>
          <w:sz w:val="24"/>
          <w:szCs w:val="24"/>
        </w:rPr>
        <w:t>0.0820925017x</w:t>
      </w:r>
      <w:r>
        <w:rPr>
          <w:sz w:val="24"/>
          <w:szCs w:val="24"/>
        </w:rPr>
        <w:t xml:space="preserve"> </w:t>
      </w:r>
      <w:r w:rsidRPr="001E3A2E">
        <w:rPr>
          <w:sz w:val="24"/>
          <w:szCs w:val="24"/>
        </w:rPr>
        <w:t>-</w:t>
      </w:r>
      <w:r>
        <w:rPr>
          <w:sz w:val="24"/>
          <w:szCs w:val="24"/>
        </w:rPr>
        <w:t xml:space="preserve"> </w:t>
      </w:r>
      <w:r w:rsidRPr="001E3A2E">
        <w:rPr>
          <w:sz w:val="24"/>
          <w:szCs w:val="24"/>
        </w:rPr>
        <w:t>0.0000533687837x</w:t>
      </w:r>
      <w:proofErr w:type="gramStart"/>
      <w:r w:rsidRPr="001E3A2E">
        <w:rPr>
          <w:sz w:val="24"/>
          <w:szCs w:val="24"/>
        </w:rPr>
        <w:t>^{</w:t>
      </w:r>
      <w:proofErr w:type="gramEnd"/>
      <w:r w:rsidRPr="001E3A2E">
        <w:rPr>
          <w:sz w:val="24"/>
          <w:szCs w:val="24"/>
        </w:rPr>
        <w:t>2}</w:t>
      </w:r>
      <w:r>
        <w:rPr>
          <w:sz w:val="24"/>
          <w:szCs w:val="24"/>
        </w:rPr>
        <w:t xml:space="preserve"> </w:t>
      </w:r>
      <w:r w:rsidRPr="001E3A2E">
        <w:rPr>
          <w:sz w:val="24"/>
          <w:szCs w:val="24"/>
        </w:rPr>
        <w:t>+</w:t>
      </w:r>
      <w:r>
        <w:rPr>
          <w:sz w:val="24"/>
          <w:szCs w:val="24"/>
        </w:rPr>
        <w:t xml:space="preserve"> </w:t>
      </w:r>
      <w:r w:rsidRPr="001E3A2E">
        <w:rPr>
          <w:sz w:val="24"/>
          <w:szCs w:val="24"/>
        </w:rPr>
        <w:t>0.0000000118062673x^{3}</w:t>
      </w:r>
      <w:r>
        <w:rPr>
          <w:sz w:val="24"/>
          <w:szCs w:val="24"/>
        </w:rPr>
        <w:t xml:space="preserve"> </w:t>
      </w:r>
      <w:r w:rsidRPr="001E3A2E">
        <w:rPr>
          <w:sz w:val="24"/>
          <w:szCs w:val="24"/>
        </w:rPr>
        <w:t>+</w:t>
      </w:r>
      <w:r>
        <w:rPr>
          <w:sz w:val="24"/>
          <w:szCs w:val="24"/>
        </w:rPr>
        <w:t xml:space="preserve"> </w:t>
      </w:r>
      <w:r w:rsidRPr="001E3A2E">
        <w:rPr>
          <w:sz w:val="24"/>
          <w:szCs w:val="24"/>
        </w:rPr>
        <w:t>48.4</w:t>
      </w:r>
      <w:r>
        <w:rPr>
          <w:sz w:val="24"/>
          <w:szCs w:val="24"/>
        </w:rPr>
        <w:t>2</w:t>
      </w:r>
    </w:p>
    <w:p w14:paraId="3BD75F57" w14:textId="77777777" w:rsidR="0088093E" w:rsidRDefault="0088093E" w:rsidP="0088093E">
      <w:pPr>
        <w:pStyle w:val="Heading1"/>
      </w:pPr>
      <w:r>
        <w:t>Mean squared error using cross validation (5 folds)</w:t>
      </w:r>
    </w:p>
    <w:p w14:paraId="50715895" w14:textId="77777777" w:rsidR="0088093E" w:rsidRDefault="0088093E" w:rsidP="0088093E">
      <w:pPr>
        <w:pStyle w:val="Title"/>
      </w:pPr>
      <w:r w:rsidRPr="0027176C">
        <w:t>[</w:t>
      </w:r>
      <w:r w:rsidRPr="00201BE6">
        <w:t>30.00080044</w:t>
      </w:r>
      <w:r>
        <w:t>,</w:t>
      </w:r>
      <w:r w:rsidRPr="00201BE6">
        <w:t xml:space="preserve"> 26.79459867</w:t>
      </w:r>
      <w:r>
        <w:t>,</w:t>
      </w:r>
      <w:r w:rsidRPr="00201BE6">
        <w:t xml:space="preserve"> 24.40611771</w:t>
      </w:r>
      <w:r>
        <w:t>,</w:t>
      </w:r>
      <w:r w:rsidRPr="00201BE6">
        <w:t xml:space="preserve"> 24.38920825</w:t>
      </w:r>
      <w:r>
        <w:t>,</w:t>
      </w:r>
      <w:r w:rsidRPr="00201BE6">
        <w:t xml:space="preserve"> 27.2873735</w:t>
      </w:r>
      <w:r w:rsidRPr="0027176C">
        <w:t>]</w:t>
      </w:r>
    </w:p>
    <w:p w14:paraId="27602D03" w14:textId="77777777" w:rsidR="0088093E" w:rsidRDefault="0088093E" w:rsidP="0088093E">
      <w:pPr>
        <w:pStyle w:val="Heading1"/>
      </w:pPr>
      <w:r>
        <w:t>Coefficient of determination using cross validation (5 folds):</w:t>
      </w:r>
    </w:p>
    <w:p w14:paraId="2FABA09C" w14:textId="77777777" w:rsidR="0088093E" w:rsidRDefault="0088093E" w:rsidP="0088093E">
      <w:pPr>
        <w:pStyle w:val="Title"/>
      </w:pPr>
      <w:r w:rsidRPr="0027176C">
        <w:t>[</w:t>
      </w:r>
      <w:r w:rsidRPr="00201BE6">
        <w:t>0.85953009</w:t>
      </w:r>
      <w:r>
        <w:t>,</w:t>
      </w:r>
      <w:r w:rsidRPr="00201BE6">
        <w:t xml:space="preserve"> 0.85663014</w:t>
      </w:r>
      <w:r>
        <w:t>,</w:t>
      </w:r>
      <w:r w:rsidRPr="00201BE6">
        <w:t xml:space="preserve"> 0.85385468</w:t>
      </w:r>
      <w:r>
        <w:t>,</w:t>
      </w:r>
      <w:r w:rsidRPr="00201BE6">
        <w:t xml:space="preserve"> 0.85212652</w:t>
      </w:r>
      <w:r>
        <w:t>,</w:t>
      </w:r>
      <w:r w:rsidRPr="00201BE6">
        <w:t xml:space="preserve"> 0.86387</w:t>
      </w:r>
      <w:r w:rsidRPr="0027176C">
        <w:t>]</w:t>
      </w:r>
    </w:p>
    <w:p w14:paraId="663D5650" w14:textId="77777777" w:rsidR="0088093E" w:rsidRDefault="0088093E" w:rsidP="0088093E">
      <w:pPr>
        <w:pStyle w:val="Heading1"/>
      </w:pPr>
      <w:proofErr w:type="gramStart"/>
      <w:r>
        <w:t>Over all</w:t>
      </w:r>
      <w:proofErr w:type="gramEnd"/>
    </w:p>
    <w:p w14:paraId="5A252C81" w14:textId="77777777" w:rsidR="0088093E" w:rsidRDefault="0088093E" w:rsidP="0088093E">
      <w:pPr>
        <w:pStyle w:val="Title"/>
      </w:pPr>
      <w:r>
        <w:t>Mean squared error: 26.57</w:t>
      </w:r>
    </w:p>
    <w:p w14:paraId="5F292ADA" w14:textId="77777777" w:rsidR="0088093E" w:rsidRDefault="0088093E" w:rsidP="0088093E">
      <w:pPr>
        <w:pStyle w:val="Title"/>
      </w:pPr>
      <w:r>
        <w:t xml:space="preserve">Coefficient of determination: </w:t>
      </w:r>
      <w:r w:rsidRPr="0027176C">
        <w:t>0.</w:t>
      </w:r>
      <w:r>
        <w:t>86</w:t>
      </w:r>
    </w:p>
    <w:p w14:paraId="495DCCCE" w14:textId="77777777" w:rsidR="0088093E" w:rsidRDefault="0088093E" w:rsidP="0088093E"/>
    <w:p w14:paraId="2E86CBFC" w14:textId="77777777" w:rsidR="0088093E" w:rsidRDefault="0088093E" w:rsidP="0088093E"/>
    <w:p w14:paraId="044C5186" w14:textId="77777777" w:rsidR="0088093E" w:rsidRDefault="0088093E" w:rsidP="0088093E">
      <w:r>
        <w:rPr>
          <w:noProof/>
        </w:rPr>
        <w:lastRenderedPageBreak/>
        <w:drawing>
          <wp:inline distT="0" distB="0" distL="0" distR="0" wp14:anchorId="001A0EFC" wp14:editId="02BD8276">
            <wp:extent cx="594360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7EE04663" w14:textId="77777777" w:rsidR="0088093E" w:rsidRDefault="0088093E" w:rsidP="0088093E">
      <w:pPr>
        <w:pStyle w:val="Heading1"/>
      </w:pPr>
      <w:r>
        <w:t>Function</w:t>
      </w:r>
    </w:p>
    <w:p w14:paraId="7CF93374" w14:textId="77777777" w:rsidR="0088093E" w:rsidRDefault="0088093E" w:rsidP="0088093E">
      <w:pPr>
        <w:pStyle w:val="Title"/>
      </w:pPr>
      <w:r>
        <w:t>Y = 43.9946 e^0.000508092x + 12.2</w:t>
      </w:r>
    </w:p>
    <w:p w14:paraId="7F37F421" w14:textId="77777777" w:rsidR="0088093E" w:rsidRDefault="0088093E" w:rsidP="0088093E">
      <w:pPr>
        <w:pStyle w:val="Heading1"/>
      </w:pPr>
      <w:r>
        <w:t>Mean squared error using cross validation (5 folds)</w:t>
      </w:r>
    </w:p>
    <w:p w14:paraId="209D9418" w14:textId="77777777" w:rsidR="0088093E" w:rsidRDefault="0088093E" w:rsidP="0088093E">
      <w:pPr>
        <w:pStyle w:val="Title"/>
      </w:pPr>
      <w:r w:rsidRPr="0027176C">
        <w:t>[</w:t>
      </w:r>
      <w:r w:rsidRPr="00D65B81">
        <w:t>67.6303561</w:t>
      </w:r>
      <w:r>
        <w:t xml:space="preserve">, </w:t>
      </w:r>
      <w:r w:rsidRPr="00D65B81">
        <w:t>52.2446</w:t>
      </w:r>
      <w:r>
        <w:t>,</w:t>
      </w:r>
      <w:r w:rsidRPr="00201BE6">
        <w:t xml:space="preserve"> </w:t>
      </w:r>
      <w:r w:rsidRPr="00D65B81">
        <w:t>50.1313561</w:t>
      </w:r>
      <w:r>
        <w:t xml:space="preserve">, </w:t>
      </w:r>
      <w:r w:rsidRPr="00D65B81">
        <w:t>50.131356</w:t>
      </w:r>
      <w:r>
        <w:t>, 4</w:t>
      </w:r>
      <w:r w:rsidRPr="00201BE6">
        <w:t>7.2873735</w:t>
      </w:r>
      <w:r w:rsidRPr="0027176C">
        <w:t>]</w:t>
      </w:r>
    </w:p>
    <w:p w14:paraId="58472B2B" w14:textId="77777777" w:rsidR="0088093E" w:rsidRDefault="0088093E" w:rsidP="0088093E">
      <w:pPr>
        <w:pStyle w:val="Heading1"/>
      </w:pPr>
      <w:r>
        <w:t>Coefficient of determination using cross validation (5 folds):</w:t>
      </w:r>
    </w:p>
    <w:p w14:paraId="3D4FF147" w14:textId="77777777" w:rsidR="0088093E" w:rsidRPr="00D65B81" w:rsidRDefault="0088093E" w:rsidP="0088093E">
      <w:pPr>
        <w:pStyle w:val="Title"/>
      </w:pPr>
      <w:r w:rsidRPr="0027176C">
        <w:t>[</w:t>
      </w:r>
      <w:r w:rsidRPr="00D65B81">
        <w:t>0.709597</w:t>
      </w:r>
      <w:r>
        <w:t>,</w:t>
      </w:r>
      <w:r w:rsidRPr="00201BE6">
        <w:t xml:space="preserve"> </w:t>
      </w:r>
      <w:r w:rsidRPr="00D65B81">
        <w:t>0.7349403</w:t>
      </w:r>
      <w:r>
        <w:t xml:space="preserve">, </w:t>
      </w:r>
      <w:r w:rsidRPr="00D65B81">
        <w:t>0.734940</w:t>
      </w:r>
      <w:r>
        <w:t xml:space="preserve">, </w:t>
      </w:r>
      <w:r w:rsidRPr="00201BE6">
        <w:t>0.8</w:t>
      </w:r>
      <w:r>
        <w:t>0</w:t>
      </w:r>
      <w:r w:rsidRPr="00201BE6">
        <w:t>212652</w:t>
      </w:r>
      <w:r>
        <w:t>,</w:t>
      </w:r>
      <w:r w:rsidRPr="00201BE6">
        <w:t xml:space="preserve"> </w:t>
      </w:r>
      <w:r w:rsidRPr="00D65B81">
        <w:t>0.711114</w:t>
      </w:r>
      <w:r w:rsidRPr="0027176C">
        <w:t>]</w:t>
      </w:r>
    </w:p>
    <w:p w14:paraId="3EE816C5" w14:textId="77777777" w:rsidR="0088093E" w:rsidRDefault="0088093E" w:rsidP="0088093E">
      <w:pPr>
        <w:pStyle w:val="Heading1"/>
      </w:pPr>
      <w:proofErr w:type="gramStart"/>
      <w:r>
        <w:t>Over all</w:t>
      </w:r>
      <w:proofErr w:type="gramEnd"/>
    </w:p>
    <w:p w14:paraId="68BE6592" w14:textId="77777777" w:rsidR="0088093E" w:rsidRDefault="0088093E" w:rsidP="0088093E">
      <w:pPr>
        <w:pStyle w:val="Title"/>
      </w:pPr>
      <w:r>
        <w:t>Mean squared error: 53.48</w:t>
      </w:r>
    </w:p>
    <w:p w14:paraId="6B4B825B" w14:textId="77777777" w:rsidR="0088093E" w:rsidRDefault="0088093E" w:rsidP="0088093E">
      <w:pPr>
        <w:pStyle w:val="Title"/>
      </w:pPr>
      <w:r>
        <w:t xml:space="preserve">Coefficient of determination: </w:t>
      </w:r>
      <w:r w:rsidRPr="0027176C">
        <w:t>0.</w:t>
      </w:r>
      <w:r>
        <w:t>74</w:t>
      </w:r>
    </w:p>
    <w:p w14:paraId="4AD4C19D" w14:textId="77777777" w:rsidR="0088093E" w:rsidRPr="00DD33C8" w:rsidRDefault="0088093E" w:rsidP="0088093E">
      <w:pPr>
        <w:rPr>
          <w:sz w:val="42"/>
          <w:szCs w:val="42"/>
        </w:rPr>
      </w:pPr>
    </w:p>
    <w:tbl>
      <w:tblPr>
        <w:tblStyle w:val="TableGrid"/>
        <w:tblW w:w="9737" w:type="dxa"/>
        <w:tblLook w:val="04A0" w:firstRow="1" w:lastRow="0" w:firstColumn="1" w:lastColumn="0" w:noHBand="0" w:noVBand="1"/>
      </w:tblPr>
      <w:tblGrid>
        <w:gridCol w:w="3245"/>
        <w:gridCol w:w="3245"/>
        <w:gridCol w:w="3247"/>
      </w:tblGrid>
      <w:tr w:rsidR="0088093E" w14:paraId="67C518A4" w14:textId="77777777" w:rsidTr="0088093E">
        <w:trPr>
          <w:trHeight w:val="1183"/>
        </w:trPr>
        <w:tc>
          <w:tcPr>
            <w:tcW w:w="3245" w:type="dxa"/>
          </w:tcPr>
          <w:p w14:paraId="5F1474E2" w14:textId="77777777" w:rsidR="0088093E" w:rsidRPr="004E6A61" w:rsidRDefault="0088093E" w:rsidP="0088093E">
            <w:pPr>
              <w:rPr>
                <w:sz w:val="32"/>
                <w:szCs w:val="32"/>
              </w:rPr>
            </w:pPr>
            <w:r>
              <w:rPr>
                <w:sz w:val="32"/>
                <w:szCs w:val="32"/>
              </w:rPr>
              <w:lastRenderedPageBreak/>
              <w:t>Regression models</w:t>
            </w:r>
          </w:p>
        </w:tc>
        <w:tc>
          <w:tcPr>
            <w:tcW w:w="3245" w:type="dxa"/>
          </w:tcPr>
          <w:p w14:paraId="2ED4DB91" w14:textId="77777777" w:rsidR="0088093E" w:rsidRPr="004E6A61" w:rsidRDefault="0088093E" w:rsidP="0088093E">
            <w:pPr>
              <w:rPr>
                <w:sz w:val="32"/>
                <w:szCs w:val="32"/>
              </w:rPr>
            </w:pPr>
            <w:r w:rsidRPr="004E6A61">
              <w:rPr>
                <w:sz w:val="32"/>
                <w:szCs w:val="32"/>
              </w:rPr>
              <w:t>Mean Squared error</w:t>
            </w:r>
          </w:p>
        </w:tc>
        <w:tc>
          <w:tcPr>
            <w:tcW w:w="3247" w:type="dxa"/>
          </w:tcPr>
          <w:p w14:paraId="36F81EDF" w14:textId="77777777" w:rsidR="0088093E" w:rsidRPr="004E6A61" w:rsidRDefault="0088093E" w:rsidP="0088093E">
            <w:pPr>
              <w:rPr>
                <w:sz w:val="32"/>
                <w:szCs w:val="32"/>
              </w:rPr>
            </w:pPr>
            <w:r w:rsidRPr="004E6A61">
              <w:rPr>
                <w:sz w:val="32"/>
                <w:szCs w:val="32"/>
              </w:rPr>
              <w:t>Coefficient of determination</w:t>
            </w:r>
          </w:p>
        </w:tc>
      </w:tr>
      <w:tr w:rsidR="0088093E" w14:paraId="1A1D9216" w14:textId="77777777" w:rsidTr="0088093E">
        <w:trPr>
          <w:trHeight w:val="608"/>
        </w:trPr>
        <w:tc>
          <w:tcPr>
            <w:tcW w:w="3245" w:type="dxa"/>
          </w:tcPr>
          <w:p w14:paraId="0F4F3E4C" w14:textId="77777777" w:rsidR="0088093E" w:rsidRPr="004E6A61" w:rsidRDefault="0088093E" w:rsidP="0088093E">
            <w:pPr>
              <w:rPr>
                <w:sz w:val="32"/>
                <w:szCs w:val="32"/>
              </w:rPr>
            </w:pPr>
            <w:r w:rsidRPr="004E6A61">
              <w:rPr>
                <w:sz w:val="32"/>
                <w:szCs w:val="32"/>
              </w:rPr>
              <w:t>Linear</w:t>
            </w:r>
          </w:p>
        </w:tc>
        <w:tc>
          <w:tcPr>
            <w:tcW w:w="3245" w:type="dxa"/>
          </w:tcPr>
          <w:p w14:paraId="6E15A09B" w14:textId="77777777" w:rsidR="0088093E" w:rsidRPr="004E6A61" w:rsidRDefault="0088093E" w:rsidP="0088093E">
            <w:pPr>
              <w:rPr>
                <w:sz w:val="32"/>
                <w:szCs w:val="32"/>
              </w:rPr>
            </w:pPr>
            <w:r w:rsidRPr="004E6A61">
              <w:rPr>
                <w:sz w:val="32"/>
                <w:szCs w:val="32"/>
              </w:rPr>
              <w:t>40.44</w:t>
            </w:r>
          </w:p>
        </w:tc>
        <w:tc>
          <w:tcPr>
            <w:tcW w:w="3247" w:type="dxa"/>
          </w:tcPr>
          <w:p w14:paraId="4EBF4096" w14:textId="77777777" w:rsidR="0088093E" w:rsidRPr="004E6A61" w:rsidRDefault="0088093E" w:rsidP="0088093E">
            <w:pPr>
              <w:rPr>
                <w:sz w:val="32"/>
                <w:szCs w:val="32"/>
              </w:rPr>
            </w:pPr>
            <w:r w:rsidRPr="004E6A61">
              <w:rPr>
                <w:sz w:val="32"/>
                <w:szCs w:val="32"/>
              </w:rPr>
              <w:t>0.78</w:t>
            </w:r>
          </w:p>
        </w:tc>
      </w:tr>
      <w:tr w:rsidR="0088093E" w14:paraId="3F723DE5" w14:textId="77777777" w:rsidTr="0088093E">
        <w:trPr>
          <w:trHeight w:val="608"/>
        </w:trPr>
        <w:tc>
          <w:tcPr>
            <w:tcW w:w="3245" w:type="dxa"/>
          </w:tcPr>
          <w:p w14:paraId="7B7A166D" w14:textId="77777777" w:rsidR="0088093E" w:rsidRPr="004E6A61" w:rsidRDefault="0088093E" w:rsidP="0088093E">
            <w:pPr>
              <w:rPr>
                <w:color w:val="70AD47" w:themeColor="accent6"/>
                <w:sz w:val="32"/>
                <w:szCs w:val="32"/>
              </w:rPr>
            </w:pPr>
            <w:r w:rsidRPr="004E6A61">
              <w:rPr>
                <w:color w:val="70AD47" w:themeColor="accent6"/>
                <w:sz w:val="32"/>
                <w:szCs w:val="32"/>
              </w:rPr>
              <w:t>Polynomial</w:t>
            </w:r>
          </w:p>
        </w:tc>
        <w:tc>
          <w:tcPr>
            <w:tcW w:w="3245" w:type="dxa"/>
          </w:tcPr>
          <w:p w14:paraId="15BB5BE5" w14:textId="77777777" w:rsidR="0088093E" w:rsidRPr="004E6A61" w:rsidRDefault="0088093E" w:rsidP="0088093E">
            <w:pPr>
              <w:rPr>
                <w:color w:val="70AD47" w:themeColor="accent6"/>
                <w:sz w:val="32"/>
                <w:szCs w:val="32"/>
              </w:rPr>
            </w:pPr>
            <w:r w:rsidRPr="004E6A61">
              <w:rPr>
                <w:color w:val="70AD47" w:themeColor="accent6"/>
                <w:sz w:val="32"/>
                <w:szCs w:val="32"/>
              </w:rPr>
              <w:t>26.57</w:t>
            </w:r>
          </w:p>
        </w:tc>
        <w:tc>
          <w:tcPr>
            <w:tcW w:w="3247" w:type="dxa"/>
          </w:tcPr>
          <w:p w14:paraId="4FC12340" w14:textId="77777777" w:rsidR="0088093E" w:rsidRPr="004E6A61" w:rsidRDefault="0088093E" w:rsidP="0088093E">
            <w:pPr>
              <w:rPr>
                <w:color w:val="70AD47" w:themeColor="accent6"/>
                <w:sz w:val="32"/>
                <w:szCs w:val="32"/>
              </w:rPr>
            </w:pPr>
            <w:r w:rsidRPr="004E6A61">
              <w:rPr>
                <w:color w:val="70AD47" w:themeColor="accent6"/>
                <w:sz w:val="32"/>
                <w:szCs w:val="32"/>
              </w:rPr>
              <w:t>0.86</w:t>
            </w:r>
          </w:p>
        </w:tc>
      </w:tr>
      <w:tr w:rsidR="0088093E" w14:paraId="19DD1ADB" w14:textId="77777777" w:rsidTr="0088093E">
        <w:trPr>
          <w:trHeight w:val="574"/>
        </w:trPr>
        <w:tc>
          <w:tcPr>
            <w:tcW w:w="3245" w:type="dxa"/>
          </w:tcPr>
          <w:p w14:paraId="1CBD4665" w14:textId="77777777" w:rsidR="0088093E" w:rsidRPr="004E6A61" w:rsidRDefault="0088093E" w:rsidP="0088093E">
            <w:pPr>
              <w:rPr>
                <w:color w:val="FF0000"/>
                <w:sz w:val="32"/>
                <w:szCs w:val="32"/>
              </w:rPr>
            </w:pPr>
            <w:r w:rsidRPr="004E6A61">
              <w:rPr>
                <w:color w:val="FF0000"/>
                <w:sz w:val="32"/>
                <w:szCs w:val="32"/>
              </w:rPr>
              <w:t>Exponential</w:t>
            </w:r>
          </w:p>
        </w:tc>
        <w:tc>
          <w:tcPr>
            <w:tcW w:w="3245" w:type="dxa"/>
          </w:tcPr>
          <w:p w14:paraId="2442601E" w14:textId="77777777" w:rsidR="0088093E" w:rsidRPr="004E6A61" w:rsidRDefault="0088093E" w:rsidP="0088093E">
            <w:pPr>
              <w:rPr>
                <w:color w:val="FF0000"/>
                <w:sz w:val="32"/>
                <w:szCs w:val="32"/>
              </w:rPr>
            </w:pPr>
            <w:r w:rsidRPr="004E6A61">
              <w:rPr>
                <w:color w:val="FF0000"/>
                <w:sz w:val="32"/>
                <w:szCs w:val="32"/>
              </w:rPr>
              <w:t>53.48</w:t>
            </w:r>
          </w:p>
        </w:tc>
        <w:tc>
          <w:tcPr>
            <w:tcW w:w="3247" w:type="dxa"/>
          </w:tcPr>
          <w:p w14:paraId="216E270E" w14:textId="77777777" w:rsidR="0088093E" w:rsidRPr="004E6A61" w:rsidRDefault="0088093E" w:rsidP="0088093E">
            <w:pPr>
              <w:rPr>
                <w:color w:val="FF0000"/>
                <w:sz w:val="32"/>
                <w:szCs w:val="32"/>
              </w:rPr>
            </w:pPr>
            <w:r w:rsidRPr="004E6A61">
              <w:rPr>
                <w:color w:val="FF0000"/>
                <w:sz w:val="32"/>
                <w:szCs w:val="32"/>
              </w:rPr>
              <w:t>0.74</w:t>
            </w:r>
          </w:p>
        </w:tc>
      </w:tr>
      <w:tr w:rsidR="0088093E" w14:paraId="11419A0F" w14:textId="77777777" w:rsidTr="0088093E">
        <w:trPr>
          <w:trHeight w:val="574"/>
        </w:trPr>
        <w:tc>
          <w:tcPr>
            <w:tcW w:w="3245" w:type="dxa"/>
          </w:tcPr>
          <w:p w14:paraId="525C0412" w14:textId="77777777" w:rsidR="0088093E" w:rsidRPr="004E6A61" w:rsidRDefault="0088093E" w:rsidP="0088093E">
            <w:pPr>
              <w:rPr>
                <w:sz w:val="32"/>
                <w:szCs w:val="32"/>
              </w:rPr>
            </w:pPr>
            <w:r>
              <w:rPr>
                <w:sz w:val="32"/>
                <w:szCs w:val="32"/>
              </w:rPr>
              <w:t>logarithmic</w:t>
            </w:r>
          </w:p>
        </w:tc>
        <w:tc>
          <w:tcPr>
            <w:tcW w:w="3245" w:type="dxa"/>
          </w:tcPr>
          <w:p w14:paraId="2F150F71" w14:textId="77777777" w:rsidR="0088093E" w:rsidRPr="004E6A61" w:rsidRDefault="0088093E" w:rsidP="0088093E">
            <w:pPr>
              <w:rPr>
                <w:sz w:val="32"/>
                <w:szCs w:val="32"/>
              </w:rPr>
            </w:pPr>
            <w:r w:rsidRPr="004E6A61">
              <w:rPr>
                <w:sz w:val="32"/>
                <w:szCs w:val="32"/>
              </w:rPr>
              <w:t>45.06</w:t>
            </w:r>
          </w:p>
        </w:tc>
        <w:tc>
          <w:tcPr>
            <w:tcW w:w="3247" w:type="dxa"/>
          </w:tcPr>
          <w:p w14:paraId="55FE20EA" w14:textId="77777777" w:rsidR="0088093E" w:rsidRPr="004E6A61" w:rsidRDefault="0088093E" w:rsidP="0088093E">
            <w:pPr>
              <w:rPr>
                <w:sz w:val="32"/>
                <w:szCs w:val="32"/>
              </w:rPr>
            </w:pPr>
            <w:r w:rsidRPr="004E6A61">
              <w:rPr>
                <w:sz w:val="32"/>
                <w:szCs w:val="32"/>
              </w:rPr>
              <w:t>0.76</w:t>
            </w:r>
          </w:p>
        </w:tc>
      </w:tr>
    </w:tbl>
    <w:p w14:paraId="1CBFFE41" w14:textId="77777777" w:rsidR="0088093E" w:rsidRDefault="0088093E" w:rsidP="0088093E"/>
    <w:p w14:paraId="0C89BE10" w14:textId="77777777" w:rsidR="0088093E" w:rsidRPr="004E6A61" w:rsidRDefault="0088093E" w:rsidP="0088093E">
      <w:pPr>
        <w:rPr>
          <w:sz w:val="32"/>
          <w:szCs w:val="32"/>
        </w:rPr>
      </w:pPr>
    </w:p>
    <w:p w14:paraId="1B4D1301" w14:textId="77777777" w:rsidR="0088093E" w:rsidRPr="004E6A61" w:rsidRDefault="0088093E" w:rsidP="0088093E">
      <w:pPr>
        <w:rPr>
          <w:sz w:val="32"/>
          <w:szCs w:val="32"/>
        </w:rPr>
      </w:pPr>
      <w:r w:rsidRPr="004E6A61">
        <w:rPr>
          <w:sz w:val="32"/>
          <w:szCs w:val="32"/>
        </w:rPr>
        <w:t>Best: Polynomial</w:t>
      </w:r>
    </w:p>
    <w:p w14:paraId="76DEC0C3" w14:textId="77777777" w:rsidR="0088093E" w:rsidRDefault="0088093E" w:rsidP="0088093E">
      <w:pPr>
        <w:rPr>
          <w:sz w:val="32"/>
          <w:szCs w:val="32"/>
        </w:rPr>
      </w:pPr>
      <w:r w:rsidRPr="004E6A61">
        <w:rPr>
          <w:sz w:val="32"/>
          <w:szCs w:val="32"/>
        </w:rPr>
        <w:t xml:space="preserve">Worst: Exponential </w:t>
      </w:r>
    </w:p>
    <w:p w14:paraId="5A95E9E8" w14:textId="77777777" w:rsidR="0088093E" w:rsidRPr="00DD33C8" w:rsidRDefault="0088093E" w:rsidP="0088093E">
      <w:pPr>
        <w:rPr>
          <w:sz w:val="42"/>
          <w:szCs w:val="42"/>
        </w:rPr>
      </w:pPr>
      <w:r w:rsidRPr="00DD33C8">
        <w:rPr>
          <w:sz w:val="42"/>
          <w:szCs w:val="42"/>
        </w:rPr>
        <w:t xml:space="preserve">Summary </w:t>
      </w:r>
    </w:p>
    <w:p w14:paraId="443B46DE" w14:textId="77777777" w:rsidR="0088093E" w:rsidRDefault="0088093E" w:rsidP="0088093E">
      <w:r>
        <w:tab/>
        <w:t>The best fit is a 3</w:t>
      </w:r>
      <w:proofErr w:type="gramStart"/>
      <w:r w:rsidRPr="00492566">
        <w:rPr>
          <w:vertAlign w:val="superscript"/>
        </w:rPr>
        <w:t>rd</w:t>
      </w:r>
      <w:r>
        <w:rPr>
          <w:vertAlign w:val="superscript"/>
        </w:rPr>
        <w:t xml:space="preserve"> </w:t>
      </w:r>
      <w:r>
        <w:t xml:space="preserve"> degree</w:t>
      </w:r>
      <w:proofErr w:type="gramEnd"/>
      <w:r>
        <w:t xml:space="preserve"> polynomial regression, with a mean Squared error of 26.57 and a coefficient of determination of 0.86. Above is a compare chart of all the regressions that’s been done in this experiment, the average is gained from the cross validation’s (5-fold), round up to the second decimal places.</w:t>
      </w:r>
    </w:p>
    <w:p w14:paraId="311A8778" w14:textId="77777777" w:rsidR="0088093E" w:rsidRDefault="0088093E" w:rsidP="0088093E">
      <w:r>
        <w:tab/>
        <w:t>Data used in the regression model is all the data points collected from degree 0 to 360 with 15 degrees increment and a 50 cm increment in distance below is a polar graph representing all of them.</w:t>
      </w:r>
    </w:p>
    <w:p w14:paraId="61CBD1BF" w14:textId="77777777" w:rsidR="0088093E" w:rsidRDefault="0088093E" w:rsidP="0088093E"/>
    <w:p w14:paraId="633A6D58" w14:textId="77777777" w:rsidR="0088093E" w:rsidRDefault="0088093E" w:rsidP="0088093E"/>
    <w:p w14:paraId="5381A475" w14:textId="77777777" w:rsidR="0088093E" w:rsidRDefault="0088093E" w:rsidP="0088093E">
      <w:pPr>
        <w:rPr>
          <w:vertAlign w:val="superscript"/>
        </w:rPr>
      </w:pPr>
      <w:r>
        <w:rPr>
          <w:noProof/>
        </w:rPr>
        <w:lastRenderedPageBreak/>
        <w:drawing>
          <wp:inline distT="0" distB="0" distL="0" distR="0" wp14:anchorId="3B42A317" wp14:editId="06777061">
            <wp:extent cx="5367553" cy="5324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8116" cy="5344873"/>
                    </a:xfrm>
                    <a:prstGeom prst="rect">
                      <a:avLst/>
                    </a:prstGeom>
                    <a:noFill/>
                    <a:ln>
                      <a:noFill/>
                    </a:ln>
                  </pic:spPr>
                </pic:pic>
              </a:graphicData>
            </a:graphic>
          </wp:inline>
        </w:drawing>
      </w:r>
    </w:p>
    <w:p w14:paraId="2F8EEE07" w14:textId="77777777" w:rsidR="0088093E" w:rsidRDefault="0088093E" w:rsidP="0088093E">
      <w:pPr>
        <w:rPr>
          <w:vertAlign w:val="superscript"/>
        </w:rPr>
      </w:pPr>
      <w:r>
        <w:rPr>
          <w:noProof/>
          <w:vertAlign w:val="superscript"/>
        </w:rPr>
        <w:lastRenderedPageBreak/>
        <w:drawing>
          <wp:inline distT="0" distB="0" distL="0" distR="0" wp14:anchorId="2F1EF448" wp14:editId="518E4D17">
            <wp:extent cx="594360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194E4E00" w14:textId="77777777" w:rsidR="0088093E" w:rsidRDefault="0088093E" w:rsidP="0088093E">
      <w:pPr>
        <w:rPr>
          <w:vertAlign w:val="superscript"/>
        </w:rPr>
      </w:pPr>
    </w:p>
    <w:tbl>
      <w:tblPr>
        <w:tblStyle w:val="TableGrid"/>
        <w:tblW w:w="0" w:type="auto"/>
        <w:tblLook w:val="04A0" w:firstRow="1" w:lastRow="0" w:firstColumn="1" w:lastColumn="0" w:noHBand="0" w:noVBand="1"/>
      </w:tblPr>
      <w:tblGrid>
        <w:gridCol w:w="3116"/>
        <w:gridCol w:w="3117"/>
        <w:gridCol w:w="3117"/>
      </w:tblGrid>
      <w:tr w:rsidR="0088093E" w14:paraId="451A81BB" w14:textId="77777777" w:rsidTr="0088093E">
        <w:tc>
          <w:tcPr>
            <w:tcW w:w="3116" w:type="dxa"/>
            <w:tcBorders>
              <w:top w:val="single" w:sz="4" w:space="0" w:color="auto"/>
              <w:left w:val="single" w:sz="4" w:space="0" w:color="auto"/>
              <w:bottom w:val="single" w:sz="4" w:space="0" w:color="auto"/>
              <w:right w:val="single" w:sz="4" w:space="0" w:color="auto"/>
            </w:tcBorders>
            <w:hideMark/>
          </w:tcPr>
          <w:p w14:paraId="6C13061A" w14:textId="77777777" w:rsidR="0088093E" w:rsidRDefault="0088093E" w:rsidP="0088093E">
            <w:pPr>
              <w:rPr>
                <w:vertAlign w:val="superscript"/>
              </w:rPr>
            </w:pPr>
            <w:r>
              <w:rPr>
                <w:sz w:val="32"/>
                <w:szCs w:val="32"/>
              </w:rPr>
              <w:t>Polynomial of degree</w:t>
            </w:r>
          </w:p>
        </w:tc>
        <w:tc>
          <w:tcPr>
            <w:tcW w:w="3117" w:type="dxa"/>
            <w:tcBorders>
              <w:top w:val="single" w:sz="4" w:space="0" w:color="auto"/>
              <w:left w:val="single" w:sz="4" w:space="0" w:color="auto"/>
              <w:bottom w:val="single" w:sz="4" w:space="0" w:color="auto"/>
              <w:right w:val="single" w:sz="4" w:space="0" w:color="auto"/>
            </w:tcBorders>
            <w:hideMark/>
          </w:tcPr>
          <w:p w14:paraId="30DE04D0" w14:textId="77777777" w:rsidR="0088093E" w:rsidRDefault="0088093E" w:rsidP="0088093E">
            <w:pPr>
              <w:rPr>
                <w:vertAlign w:val="superscript"/>
              </w:rPr>
            </w:pPr>
            <w:r>
              <w:rPr>
                <w:sz w:val="32"/>
                <w:szCs w:val="32"/>
              </w:rPr>
              <w:t>Mean Squared error</w:t>
            </w:r>
          </w:p>
        </w:tc>
        <w:tc>
          <w:tcPr>
            <w:tcW w:w="3117" w:type="dxa"/>
            <w:tcBorders>
              <w:top w:val="single" w:sz="4" w:space="0" w:color="auto"/>
              <w:left w:val="single" w:sz="4" w:space="0" w:color="auto"/>
              <w:bottom w:val="single" w:sz="4" w:space="0" w:color="auto"/>
              <w:right w:val="single" w:sz="4" w:space="0" w:color="auto"/>
            </w:tcBorders>
            <w:hideMark/>
          </w:tcPr>
          <w:p w14:paraId="506B72A8" w14:textId="77777777" w:rsidR="0088093E" w:rsidRDefault="0088093E" w:rsidP="0088093E">
            <w:pPr>
              <w:rPr>
                <w:vertAlign w:val="superscript"/>
              </w:rPr>
            </w:pPr>
            <w:r>
              <w:rPr>
                <w:sz w:val="32"/>
                <w:szCs w:val="32"/>
              </w:rPr>
              <w:t>Coefficient of determination</w:t>
            </w:r>
          </w:p>
        </w:tc>
      </w:tr>
      <w:tr w:rsidR="0088093E" w14:paraId="751177C7" w14:textId="77777777" w:rsidTr="0088093E">
        <w:tc>
          <w:tcPr>
            <w:tcW w:w="3116" w:type="dxa"/>
            <w:tcBorders>
              <w:top w:val="single" w:sz="4" w:space="0" w:color="auto"/>
              <w:left w:val="single" w:sz="4" w:space="0" w:color="auto"/>
              <w:bottom w:val="single" w:sz="4" w:space="0" w:color="auto"/>
              <w:right w:val="single" w:sz="4" w:space="0" w:color="auto"/>
            </w:tcBorders>
            <w:hideMark/>
          </w:tcPr>
          <w:p w14:paraId="24EFAF96" w14:textId="77777777" w:rsidR="0088093E" w:rsidRDefault="0088093E" w:rsidP="0088093E">
            <w:pPr>
              <w:rPr>
                <w:sz w:val="52"/>
                <w:szCs w:val="52"/>
                <w:vertAlign w:val="superscript"/>
              </w:rPr>
            </w:pPr>
            <w:r>
              <w:rPr>
                <w:sz w:val="52"/>
                <w:szCs w:val="52"/>
                <w:vertAlign w:val="superscript"/>
              </w:rPr>
              <w:t>2</w:t>
            </w:r>
          </w:p>
        </w:tc>
        <w:tc>
          <w:tcPr>
            <w:tcW w:w="3117" w:type="dxa"/>
            <w:tcBorders>
              <w:top w:val="single" w:sz="4" w:space="0" w:color="auto"/>
              <w:left w:val="single" w:sz="4" w:space="0" w:color="auto"/>
              <w:bottom w:val="single" w:sz="4" w:space="0" w:color="auto"/>
              <w:right w:val="single" w:sz="4" w:space="0" w:color="auto"/>
            </w:tcBorders>
            <w:hideMark/>
          </w:tcPr>
          <w:p w14:paraId="1A2FE05E" w14:textId="77777777" w:rsidR="0088093E" w:rsidRDefault="0088093E" w:rsidP="0088093E">
            <w:pPr>
              <w:rPr>
                <w:sz w:val="52"/>
                <w:szCs w:val="52"/>
                <w:vertAlign w:val="superscript"/>
              </w:rPr>
            </w:pPr>
            <w:r>
              <w:rPr>
                <w:sz w:val="52"/>
                <w:szCs w:val="52"/>
                <w:vertAlign w:val="superscript"/>
              </w:rPr>
              <w:t>28.02</w:t>
            </w:r>
          </w:p>
        </w:tc>
        <w:tc>
          <w:tcPr>
            <w:tcW w:w="3117" w:type="dxa"/>
            <w:tcBorders>
              <w:top w:val="single" w:sz="4" w:space="0" w:color="auto"/>
              <w:left w:val="single" w:sz="4" w:space="0" w:color="auto"/>
              <w:bottom w:val="single" w:sz="4" w:space="0" w:color="auto"/>
              <w:right w:val="single" w:sz="4" w:space="0" w:color="auto"/>
            </w:tcBorders>
            <w:hideMark/>
          </w:tcPr>
          <w:p w14:paraId="39BF2594" w14:textId="77777777" w:rsidR="0088093E" w:rsidRDefault="0088093E" w:rsidP="0088093E">
            <w:pPr>
              <w:rPr>
                <w:sz w:val="52"/>
                <w:szCs w:val="52"/>
                <w:vertAlign w:val="superscript"/>
              </w:rPr>
            </w:pPr>
            <w:r>
              <w:rPr>
                <w:sz w:val="52"/>
                <w:szCs w:val="52"/>
                <w:vertAlign w:val="superscript"/>
              </w:rPr>
              <w:t>0.85</w:t>
            </w:r>
          </w:p>
        </w:tc>
      </w:tr>
      <w:tr w:rsidR="0088093E" w14:paraId="495B4B39" w14:textId="77777777" w:rsidTr="0088093E">
        <w:tc>
          <w:tcPr>
            <w:tcW w:w="3116" w:type="dxa"/>
            <w:tcBorders>
              <w:top w:val="single" w:sz="4" w:space="0" w:color="auto"/>
              <w:left w:val="single" w:sz="4" w:space="0" w:color="auto"/>
              <w:bottom w:val="single" w:sz="4" w:space="0" w:color="auto"/>
              <w:right w:val="single" w:sz="4" w:space="0" w:color="auto"/>
            </w:tcBorders>
            <w:hideMark/>
          </w:tcPr>
          <w:p w14:paraId="3A2D0567" w14:textId="77777777" w:rsidR="0088093E" w:rsidRDefault="0088093E" w:rsidP="0088093E">
            <w:pPr>
              <w:rPr>
                <w:sz w:val="52"/>
                <w:szCs w:val="52"/>
                <w:vertAlign w:val="superscript"/>
              </w:rPr>
            </w:pPr>
            <w:r>
              <w:rPr>
                <w:sz w:val="52"/>
                <w:szCs w:val="52"/>
                <w:vertAlign w:val="superscript"/>
              </w:rPr>
              <w:t>3</w:t>
            </w:r>
          </w:p>
        </w:tc>
        <w:tc>
          <w:tcPr>
            <w:tcW w:w="3117" w:type="dxa"/>
            <w:tcBorders>
              <w:top w:val="single" w:sz="4" w:space="0" w:color="auto"/>
              <w:left w:val="single" w:sz="4" w:space="0" w:color="auto"/>
              <w:bottom w:val="single" w:sz="4" w:space="0" w:color="auto"/>
              <w:right w:val="single" w:sz="4" w:space="0" w:color="auto"/>
            </w:tcBorders>
            <w:hideMark/>
          </w:tcPr>
          <w:p w14:paraId="6C3520D9" w14:textId="77777777" w:rsidR="0088093E" w:rsidRDefault="0088093E" w:rsidP="0088093E">
            <w:pPr>
              <w:rPr>
                <w:sz w:val="52"/>
                <w:szCs w:val="52"/>
                <w:vertAlign w:val="superscript"/>
              </w:rPr>
            </w:pPr>
            <w:r>
              <w:rPr>
                <w:sz w:val="52"/>
                <w:szCs w:val="52"/>
                <w:vertAlign w:val="superscript"/>
              </w:rPr>
              <w:t>26.57</w:t>
            </w:r>
          </w:p>
        </w:tc>
        <w:tc>
          <w:tcPr>
            <w:tcW w:w="3117" w:type="dxa"/>
            <w:tcBorders>
              <w:top w:val="single" w:sz="4" w:space="0" w:color="auto"/>
              <w:left w:val="single" w:sz="4" w:space="0" w:color="auto"/>
              <w:bottom w:val="single" w:sz="4" w:space="0" w:color="auto"/>
              <w:right w:val="single" w:sz="4" w:space="0" w:color="auto"/>
            </w:tcBorders>
            <w:hideMark/>
          </w:tcPr>
          <w:p w14:paraId="4D3A1C44" w14:textId="77777777" w:rsidR="0088093E" w:rsidRDefault="0088093E" w:rsidP="0088093E">
            <w:pPr>
              <w:rPr>
                <w:sz w:val="52"/>
                <w:szCs w:val="52"/>
                <w:vertAlign w:val="superscript"/>
              </w:rPr>
            </w:pPr>
            <w:r>
              <w:rPr>
                <w:sz w:val="52"/>
                <w:szCs w:val="52"/>
                <w:vertAlign w:val="superscript"/>
              </w:rPr>
              <w:t>0.86</w:t>
            </w:r>
          </w:p>
        </w:tc>
      </w:tr>
      <w:tr w:rsidR="0088093E" w14:paraId="7B05F505" w14:textId="77777777" w:rsidTr="0088093E">
        <w:tc>
          <w:tcPr>
            <w:tcW w:w="3116" w:type="dxa"/>
            <w:tcBorders>
              <w:top w:val="single" w:sz="4" w:space="0" w:color="auto"/>
              <w:left w:val="single" w:sz="4" w:space="0" w:color="auto"/>
              <w:bottom w:val="single" w:sz="4" w:space="0" w:color="auto"/>
              <w:right w:val="single" w:sz="4" w:space="0" w:color="auto"/>
            </w:tcBorders>
            <w:hideMark/>
          </w:tcPr>
          <w:p w14:paraId="4E61A079" w14:textId="77777777" w:rsidR="0088093E" w:rsidRDefault="0088093E" w:rsidP="0088093E">
            <w:pPr>
              <w:rPr>
                <w:color w:val="70AD47" w:themeColor="accent6"/>
                <w:sz w:val="52"/>
                <w:szCs w:val="52"/>
                <w:vertAlign w:val="superscript"/>
              </w:rPr>
            </w:pPr>
            <w:r>
              <w:rPr>
                <w:color w:val="70AD47" w:themeColor="accent6"/>
                <w:sz w:val="52"/>
                <w:szCs w:val="52"/>
                <w:vertAlign w:val="superscript"/>
              </w:rPr>
              <w:t>4</w:t>
            </w:r>
          </w:p>
        </w:tc>
        <w:tc>
          <w:tcPr>
            <w:tcW w:w="3117" w:type="dxa"/>
            <w:tcBorders>
              <w:top w:val="single" w:sz="4" w:space="0" w:color="auto"/>
              <w:left w:val="single" w:sz="4" w:space="0" w:color="auto"/>
              <w:bottom w:val="single" w:sz="4" w:space="0" w:color="auto"/>
              <w:right w:val="single" w:sz="4" w:space="0" w:color="auto"/>
            </w:tcBorders>
            <w:hideMark/>
          </w:tcPr>
          <w:p w14:paraId="125628D6" w14:textId="77777777" w:rsidR="0088093E" w:rsidRDefault="0088093E" w:rsidP="0088093E">
            <w:pPr>
              <w:rPr>
                <w:color w:val="70AD47" w:themeColor="accent6"/>
                <w:sz w:val="52"/>
                <w:szCs w:val="52"/>
                <w:vertAlign w:val="superscript"/>
              </w:rPr>
            </w:pPr>
            <w:r>
              <w:rPr>
                <w:color w:val="70AD47" w:themeColor="accent6"/>
                <w:sz w:val="52"/>
                <w:szCs w:val="52"/>
                <w:vertAlign w:val="superscript"/>
              </w:rPr>
              <w:t>22.94</w:t>
            </w:r>
          </w:p>
        </w:tc>
        <w:tc>
          <w:tcPr>
            <w:tcW w:w="3117" w:type="dxa"/>
            <w:tcBorders>
              <w:top w:val="single" w:sz="4" w:space="0" w:color="auto"/>
              <w:left w:val="single" w:sz="4" w:space="0" w:color="auto"/>
              <w:bottom w:val="single" w:sz="4" w:space="0" w:color="auto"/>
              <w:right w:val="single" w:sz="4" w:space="0" w:color="auto"/>
            </w:tcBorders>
            <w:hideMark/>
          </w:tcPr>
          <w:p w14:paraId="0E695C48" w14:textId="77777777" w:rsidR="0088093E" w:rsidRDefault="0088093E" w:rsidP="0088093E">
            <w:pPr>
              <w:rPr>
                <w:color w:val="70AD47" w:themeColor="accent6"/>
                <w:sz w:val="52"/>
                <w:szCs w:val="52"/>
                <w:vertAlign w:val="superscript"/>
              </w:rPr>
            </w:pPr>
            <w:r>
              <w:rPr>
                <w:color w:val="70AD47" w:themeColor="accent6"/>
                <w:sz w:val="52"/>
                <w:szCs w:val="52"/>
                <w:vertAlign w:val="superscript"/>
              </w:rPr>
              <w:t>0.877</w:t>
            </w:r>
          </w:p>
        </w:tc>
      </w:tr>
    </w:tbl>
    <w:p w14:paraId="2E95A9DE" w14:textId="77777777" w:rsidR="0088093E" w:rsidRDefault="0088093E" w:rsidP="0088093E">
      <w:pPr>
        <w:ind w:firstLine="720"/>
        <w:rPr>
          <w:sz w:val="44"/>
          <w:szCs w:val="44"/>
          <w:vertAlign w:val="superscript"/>
        </w:rPr>
      </w:pPr>
      <w:r>
        <w:rPr>
          <w:sz w:val="40"/>
          <w:szCs w:val="40"/>
        </w:rPr>
        <w:t>Even though polynomial of</w:t>
      </w:r>
      <w:r>
        <w:rPr>
          <w:sz w:val="44"/>
          <w:szCs w:val="44"/>
        </w:rPr>
        <w:t xml:space="preserve"> degree 4 got the best MSE and R^2 but it is not a one to one function therefore I choose the second best which is degree 3, also a one to one function.</w:t>
      </w:r>
    </w:p>
    <w:p w14:paraId="7C40C9B2" w14:textId="77777777" w:rsidR="0088093E" w:rsidRPr="00874AA1" w:rsidRDefault="0088093E" w:rsidP="0088093E">
      <w:pPr>
        <w:pStyle w:val="ListBullet"/>
        <w:numPr>
          <w:ilvl w:val="0"/>
          <w:numId w:val="0"/>
        </w:numPr>
        <w:ind w:left="720" w:hanging="360"/>
      </w:pPr>
    </w:p>
    <w:p w14:paraId="6E0BB707" w14:textId="77777777" w:rsidR="0049147C" w:rsidRPr="0049147C" w:rsidRDefault="0049147C" w:rsidP="0049147C"/>
    <w:p w14:paraId="5BDAAFC2" w14:textId="77777777" w:rsidR="0049147C" w:rsidRDefault="0049147C" w:rsidP="00684006">
      <w:pPr>
        <w:pStyle w:val="ListBullet"/>
        <w:numPr>
          <w:ilvl w:val="0"/>
          <w:numId w:val="0"/>
        </w:numPr>
      </w:pPr>
    </w:p>
    <w:p w14:paraId="287BABB9" w14:textId="74AFF631" w:rsidR="003C674F" w:rsidRDefault="00E51273" w:rsidP="00874AA1">
      <w:pPr>
        <w:pStyle w:val="Heading1"/>
      </w:pPr>
      <w:r>
        <w:t>Notes:</w:t>
      </w:r>
    </w:p>
    <w:p w14:paraId="1D85B433" w14:textId="66E9091A" w:rsidR="003C674F" w:rsidRDefault="003C674F" w:rsidP="0049147C">
      <w:pPr>
        <w:pStyle w:val="ListBullet"/>
        <w:numPr>
          <w:ilvl w:val="0"/>
          <w:numId w:val="0"/>
        </w:numPr>
      </w:pPr>
      <w:r>
        <w:tab/>
        <w:t xml:space="preserve">It is important to use a BLE device because it has a faster RSSI reading, The RSSI value send off by a regular Bluetooth device is not frequent enough (0.2read /sec) for our purposes. With BLE we can </w:t>
      </w:r>
      <w:r>
        <w:lastRenderedPageBreak/>
        <w:t xml:space="preserve">get as frequent as(2read/sec), here I used a BLE library on </w:t>
      </w:r>
      <w:proofErr w:type="gramStart"/>
      <w:r>
        <w:t>git</w:t>
      </w:r>
      <w:r w:rsidR="00642E6F">
        <w:t>(</w:t>
      </w:r>
      <w:proofErr w:type="gramEnd"/>
      <w:r w:rsidR="00642E6F">
        <w:t>1)</w:t>
      </w:r>
      <w:r>
        <w:t xml:space="preserve"> that has a RSSI read function </w:t>
      </w:r>
      <w:r w:rsidR="00642E6F">
        <w:t>build in</w:t>
      </w:r>
      <w:r>
        <w:t xml:space="preserve">, </w:t>
      </w:r>
      <w:r w:rsidR="00642E6F">
        <w:t>also</w:t>
      </w:r>
      <w:r>
        <w:t xml:space="preserve"> includes a lot of exception handling like device compatibility. </w:t>
      </w:r>
    </w:p>
    <w:p w14:paraId="51273EE1" w14:textId="77777777" w:rsidR="0049147C" w:rsidRPr="00874AA1" w:rsidRDefault="0049147C" w:rsidP="0049147C">
      <w:pPr>
        <w:ind w:firstLine="720"/>
      </w:pPr>
      <w:r>
        <w:t xml:space="preserve">There is a lot of googling, at first glance a </w:t>
      </w:r>
      <w:proofErr w:type="gramStart"/>
      <w:r>
        <w:t>lot</w:t>
      </w:r>
      <w:proofErr w:type="gramEnd"/>
      <w:r>
        <w:t xml:space="preserve"> things seems impossible but after couple hours of struggling sometimes days you always find a way to do what you want to do. There are things I wish I did differently, it would </w:t>
      </w:r>
      <w:proofErr w:type="gramStart"/>
      <w:r>
        <w:t>of</w:t>
      </w:r>
      <w:proofErr w:type="gramEnd"/>
      <w:r>
        <w:t xml:space="preserve"> saved a lot of my time. Key notes, if you can do something yourself then don’t use others code, I ended up recoding a lot of the code I used from </w:t>
      </w:r>
      <w:proofErr w:type="spellStart"/>
      <w:r>
        <w:t>Github</w:t>
      </w:r>
      <w:proofErr w:type="spellEnd"/>
      <w:r>
        <w:t>, so I understand it better and use it to my will.</w:t>
      </w:r>
    </w:p>
    <w:p w14:paraId="150F09FB" w14:textId="77777777" w:rsidR="0049147C" w:rsidRDefault="0049147C" w:rsidP="0049147C">
      <w:pPr>
        <w:pStyle w:val="ListBullet"/>
        <w:numPr>
          <w:ilvl w:val="0"/>
          <w:numId w:val="0"/>
        </w:numPr>
      </w:pPr>
    </w:p>
    <w:p w14:paraId="01E07155" w14:textId="0733C3B4" w:rsidR="00563FE4" w:rsidRPr="00874AA1" w:rsidRDefault="00E51273" w:rsidP="00874AA1">
      <w:pPr>
        <w:pStyle w:val="Heading1"/>
      </w:pPr>
      <w:r>
        <w:t>Summarize:</w:t>
      </w:r>
    </w:p>
    <w:p w14:paraId="7ED8CD35" w14:textId="423DE3DE" w:rsidR="00642E6F" w:rsidRDefault="00E51273" w:rsidP="00E51273">
      <w:pPr>
        <w:pStyle w:val="Heading1"/>
      </w:pPr>
      <w:r>
        <w:t xml:space="preserve">Links resources </w:t>
      </w:r>
    </w:p>
    <w:p w14:paraId="5A85CD88" w14:textId="6D5CAD83" w:rsidR="00642E6F" w:rsidRDefault="0088093E" w:rsidP="0055205C">
      <w:pPr>
        <w:pStyle w:val="ListParagraph"/>
        <w:numPr>
          <w:ilvl w:val="0"/>
          <w:numId w:val="11"/>
        </w:numPr>
        <w:rPr>
          <w:rStyle w:val="Hyperlink"/>
        </w:rPr>
      </w:pPr>
      <w:hyperlink r:id="rId16" w:history="1">
        <w:r w:rsidR="00642E6F">
          <w:rPr>
            <w:rStyle w:val="Hyperlink"/>
          </w:rPr>
          <w:t>https://github.com/alt236/Bluetooth-LE-Library---Android</w:t>
        </w:r>
      </w:hyperlink>
    </w:p>
    <w:p w14:paraId="4F78EE59" w14:textId="6E5BC54A" w:rsidR="0055205C" w:rsidRDefault="0055205C" w:rsidP="0055205C">
      <w:pPr>
        <w:pStyle w:val="ListParagraph"/>
        <w:numPr>
          <w:ilvl w:val="0"/>
          <w:numId w:val="11"/>
        </w:numPr>
      </w:pPr>
      <w:hyperlink r:id="rId17" w:history="1">
        <w:r>
          <w:rPr>
            <w:rStyle w:val="Hyperlink"/>
          </w:rPr>
          <w:t>https://developer.android.com/guide/topics/admin/device-admin</w:t>
        </w:r>
      </w:hyperlink>
    </w:p>
    <w:p w14:paraId="51AC8B9D" w14:textId="585C893E" w:rsidR="00F41C25" w:rsidRDefault="00F41C25" w:rsidP="0055205C">
      <w:pPr>
        <w:pStyle w:val="ListParagraph"/>
        <w:numPr>
          <w:ilvl w:val="0"/>
          <w:numId w:val="11"/>
        </w:numPr>
      </w:pPr>
      <w:hyperlink r:id="rId18" w:history="1">
        <w:r>
          <w:rPr>
            <w:rStyle w:val="Hyperlink"/>
          </w:rPr>
          <w:t>https://developer.android.com/guide/topics/manifest/permission-element</w:t>
        </w:r>
      </w:hyperlink>
    </w:p>
    <w:p w14:paraId="7109F8F2" w14:textId="26655DF8" w:rsidR="00FC7D51" w:rsidRDefault="00FC7D51" w:rsidP="0055205C">
      <w:pPr>
        <w:pStyle w:val="ListParagraph"/>
        <w:numPr>
          <w:ilvl w:val="0"/>
          <w:numId w:val="11"/>
        </w:numPr>
      </w:pPr>
      <w:hyperlink r:id="rId19" w:history="1">
        <w:r>
          <w:rPr>
            <w:rStyle w:val="Hyperlink"/>
          </w:rPr>
          <w:t>https://www.youtube.com/watch?v=hDSVInZ2JCs</w:t>
        </w:r>
      </w:hyperlink>
    </w:p>
    <w:p w14:paraId="19D2ABD1" w14:textId="6245572F" w:rsidR="0087253B" w:rsidRPr="00874AA1" w:rsidRDefault="0087253B" w:rsidP="0055205C">
      <w:pPr>
        <w:pStyle w:val="ListParagraph"/>
        <w:numPr>
          <w:ilvl w:val="0"/>
          <w:numId w:val="11"/>
        </w:numPr>
      </w:pPr>
      <w:hyperlink r:id="rId20" w:history="1">
        <w:r>
          <w:rPr>
            <w:rStyle w:val="Hyperlink"/>
          </w:rPr>
          <w:t>https://www.youtube.com/watch?v=DD1CxoVONFE</w:t>
        </w:r>
      </w:hyperlink>
    </w:p>
    <w:sectPr w:rsidR="0087253B"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A71FE" w14:textId="77777777" w:rsidR="00124F44" w:rsidRDefault="00124F44" w:rsidP="00524988">
      <w:pPr>
        <w:spacing w:after="0" w:line="240" w:lineRule="auto"/>
      </w:pPr>
      <w:r>
        <w:separator/>
      </w:r>
    </w:p>
  </w:endnote>
  <w:endnote w:type="continuationSeparator" w:id="0">
    <w:p w14:paraId="0DDA9FD6" w14:textId="77777777" w:rsidR="00124F44" w:rsidRDefault="00124F44"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88E86" w14:textId="77777777" w:rsidR="00124F44" w:rsidRDefault="00124F44" w:rsidP="00524988">
      <w:pPr>
        <w:spacing w:after="0" w:line="240" w:lineRule="auto"/>
      </w:pPr>
      <w:r>
        <w:separator/>
      </w:r>
    </w:p>
  </w:footnote>
  <w:footnote w:type="continuationSeparator" w:id="0">
    <w:p w14:paraId="2A164C3F" w14:textId="77777777" w:rsidR="00124F44" w:rsidRDefault="00124F44"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BF0D70"/>
    <w:multiLevelType w:val="hybridMultilevel"/>
    <w:tmpl w:val="8902B97A"/>
    <w:lvl w:ilvl="0" w:tplc="F60012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312B4C"/>
    <w:multiLevelType w:val="hybridMultilevel"/>
    <w:tmpl w:val="F4D896A8"/>
    <w:lvl w:ilvl="0" w:tplc="AF027F7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800631"/>
    <w:multiLevelType w:val="hybridMultilevel"/>
    <w:tmpl w:val="F1E8E664"/>
    <w:lvl w:ilvl="0" w:tplc="49B031B2">
      <w:start w:val="1"/>
      <w:numFmt w:val="bullet"/>
      <w:lvlText w:val="-"/>
      <w:lvlJc w:val="left"/>
      <w:pPr>
        <w:ind w:left="720" w:hanging="360"/>
      </w:pPr>
      <w:rPr>
        <w:rFonts w:ascii="Bodoni MT" w:eastAsiaTheme="majorEastAsia" w:hAnsi="Bodoni M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56390"/>
    <w:multiLevelType w:val="hybridMultilevel"/>
    <w:tmpl w:val="90602316"/>
    <w:lvl w:ilvl="0" w:tplc="F60012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92809"/>
    <w:multiLevelType w:val="hybridMultilevel"/>
    <w:tmpl w:val="F66C4760"/>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15919"/>
    <w:multiLevelType w:val="hybridMultilevel"/>
    <w:tmpl w:val="C68ED8FA"/>
    <w:lvl w:ilvl="0" w:tplc="3BD0E7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96F12"/>
    <w:multiLevelType w:val="hybridMultilevel"/>
    <w:tmpl w:val="93769EC6"/>
    <w:lvl w:ilvl="0" w:tplc="F60012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4E7971"/>
    <w:multiLevelType w:val="hybridMultilevel"/>
    <w:tmpl w:val="6E74C660"/>
    <w:lvl w:ilvl="0" w:tplc="F60012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86706"/>
    <w:multiLevelType w:val="hybridMultilevel"/>
    <w:tmpl w:val="3E7EE9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F725DC"/>
    <w:multiLevelType w:val="hybridMultilevel"/>
    <w:tmpl w:val="87E25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0"/>
  </w:num>
  <w:num w:numId="5">
    <w:abstractNumId w:val="4"/>
  </w:num>
  <w:num w:numId="6">
    <w:abstractNumId w:val="8"/>
  </w:num>
  <w:num w:numId="7">
    <w:abstractNumId w:val="1"/>
  </w:num>
  <w:num w:numId="8">
    <w:abstractNumId w:val="9"/>
  </w:num>
  <w:num w:numId="9">
    <w:abstractNumId w:val="11"/>
  </w:num>
  <w:num w:numId="10">
    <w:abstractNumId w:val="12"/>
  </w:num>
  <w:num w:numId="11">
    <w:abstractNumId w:val="5"/>
  </w:num>
  <w:num w:numId="12">
    <w:abstractNumId w:val="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39"/>
    <w:rsid w:val="000408EF"/>
    <w:rsid w:val="00044941"/>
    <w:rsid w:val="00076856"/>
    <w:rsid w:val="00097C80"/>
    <w:rsid w:val="00124F44"/>
    <w:rsid w:val="00151A42"/>
    <w:rsid w:val="001E3ADA"/>
    <w:rsid w:val="002261A4"/>
    <w:rsid w:val="002A65BB"/>
    <w:rsid w:val="002F1EA7"/>
    <w:rsid w:val="003169C1"/>
    <w:rsid w:val="003C674F"/>
    <w:rsid w:val="00432A3E"/>
    <w:rsid w:val="004372C5"/>
    <w:rsid w:val="00481FAD"/>
    <w:rsid w:val="00483FFD"/>
    <w:rsid w:val="0049147C"/>
    <w:rsid w:val="005244D5"/>
    <w:rsid w:val="00524988"/>
    <w:rsid w:val="0055205C"/>
    <w:rsid w:val="00563FE4"/>
    <w:rsid w:val="005733DE"/>
    <w:rsid w:val="00575138"/>
    <w:rsid w:val="00575C9D"/>
    <w:rsid w:val="005854E9"/>
    <w:rsid w:val="005D5908"/>
    <w:rsid w:val="00635D86"/>
    <w:rsid w:val="00642E6F"/>
    <w:rsid w:val="006764FC"/>
    <w:rsid w:val="00684006"/>
    <w:rsid w:val="00725439"/>
    <w:rsid w:val="00783197"/>
    <w:rsid w:val="0087253B"/>
    <w:rsid w:val="00874AA1"/>
    <w:rsid w:val="0088093E"/>
    <w:rsid w:val="00AA6A7A"/>
    <w:rsid w:val="00E51273"/>
    <w:rsid w:val="00F41C25"/>
    <w:rsid w:val="00FA6F20"/>
    <w:rsid w:val="00FC7D51"/>
    <w:rsid w:val="4BDEC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330F36FB"/>
  <w15:chartTrackingRefBased/>
  <w15:docId w15:val="{DBFA824C-88E9-4252-8096-0031B164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5908"/>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0"/>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0"/>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3C674F"/>
    <w:pPr>
      <w:ind w:left="720"/>
      <w:contextualSpacing/>
    </w:pPr>
  </w:style>
  <w:style w:type="character" w:styleId="Hyperlink">
    <w:name w:val="Hyperlink"/>
    <w:basedOn w:val="DefaultParagraphFont"/>
    <w:uiPriority w:val="99"/>
    <w:semiHidden/>
    <w:unhideWhenUsed/>
    <w:rsid w:val="00642E6F"/>
    <w:rPr>
      <w:color w:val="0000FF"/>
      <w:u w:val="single"/>
    </w:rPr>
  </w:style>
  <w:style w:type="table" w:styleId="TableGrid">
    <w:name w:val="Table Grid"/>
    <w:basedOn w:val="TableNormal"/>
    <w:uiPriority w:val="39"/>
    <w:rsid w:val="0088093E"/>
    <w:pPr>
      <w:spacing w:after="0" w:line="240" w:lineRule="auto"/>
    </w:pPr>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8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developer.android.com/guide/topics/manifest/permission-elemen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eveloper.android.com/guide/topics/admin/device-admin" TargetMode="External"/><Relationship Id="rId2" Type="http://schemas.openxmlformats.org/officeDocument/2006/relationships/customXml" Target="../customXml/item2.xml"/><Relationship Id="rId16" Type="http://schemas.openxmlformats.org/officeDocument/2006/relationships/hyperlink" Target="https://github.com/alt236/Bluetooth-LE-Library---Android" TargetMode="External"/><Relationship Id="rId20" Type="http://schemas.openxmlformats.org/officeDocument/2006/relationships/hyperlink" Target="https://www.youtube.com/watch?v=DD1CxoVONF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youtube.com/watch?v=hDSVInZ2JC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d\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customXml" Target="../../customXml/item6.xml"/><Relationship Id="rId7" Type="http://schemas.openxmlformats.org/officeDocument/2006/relationships/fontTable" Target="fontTable.xml"/><Relationship Id="rId2" Type="http://schemas.openxmlformats.org/officeDocument/2006/relationships/customXml" Target="../../customXml/item5.xml"/><Relationship Id="rId1" Type="http://schemas.openxmlformats.org/officeDocument/2006/relationships/customXml" Target="../../customXml/item4.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74E3FA4EB1409C94D1D446B9C4F0C0"/>
        <w:category>
          <w:name w:val="General"/>
          <w:gallery w:val="placeholder"/>
        </w:category>
        <w:types>
          <w:type w:val="bbPlcHdr"/>
        </w:types>
        <w:behaviors>
          <w:behavior w:val="content"/>
        </w:behaviors>
        <w:guid w:val="{7C3B67FA-7096-44DB-BDFC-FEABC6D29E2D}"/>
      </w:docPartPr>
      <w:docPartBody>
        <w:p w:rsidR="00BD2B9E" w:rsidRDefault="0032084D">
          <w:pPr>
            <w:pStyle w:val="FE74E3FA4EB1409C94D1D446B9C4F0C0"/>
          </w:pPr>
          <w:r w:rsidRPr="00874AA1">
            <w:t>Project Based Learning:</w:t>
          </w:r>
        </w:p>
      </w:docPartBody>
    </w:docPart>
    <w:docPart>
      <w:docPartPr>
        <w:name w:val="4278C8D7F3334E14BFDC6925466CF6C0"/>
        <w:category>
          <w:name w:val="General"/>
          <w:gallery w:val="placeholder"/>
        </w:category>
        <w:types>
          <w:type w:val="bbPlcHdr"/>
        </w:types>
        <w:behaviors>
          <w:behavior w:val="content"/>
        </w:behaviors>
        <w:guid w:val="{71E54EE2-599E-49DA-86B7-765068C6D8BB}"/>
      </w:docPartPr>
      <w:docPartBody>
        <w:p w:rsidR="00BD2B9E" w:rsidRDefault="0032084D">
          <w:pPr>
            <w:pStyle w:val="4278C8D7F3334E14BFDC6925466CF6C0"/>
          </w:pPr>
          <w:r w:rsidRPr="00874AA1">
            <w:t>Insert Catchy Project Title</w:t>
          </w:r>
        </w:p>
      </w:docPartBody>
    </w:docPart>
    <w:docPart>
      <w:docPartPr>
        <w:name w:val="7623DF442DC346F9B18962DA50BB0C81"/>
        <w:category>
          <w:name w:val="General"/>
          <w:gallery w:val="placeholder"/>
        </w:category>
        <w:types>
          <w:type w:val="bbPlcHdr"/>
        </w:types>
        <w:behaviors>
          <w:behavior w:val="content"/>
        </w:behaviors>
        <w:guid w:val="{C50FC050-7AEE-4937-AF10-FBF10DA09230}"/>
      </w:docPartPr>
      <w:docPartBody>
        <w:p w:rsidR="00BD2B9E" w:rsidRDefault="0032084D">
          <w:pPr>
            <w:pStyle w:val="7623DF442DC346F9B18962DA50BB0C81"/>
          </w:pPr>
          <w:r w:rsidRPr="00874AA1">
            <w:t>Project Overview:</w:t>
          </w:r>
        </w:p>
      </w:docPartBody>
    </w:docPart>
    <w:docPart>
      <w:docPartPr>
        <w:name w:val="BEF27980B3944275A5E2280032A2E60B"/>
        <w:category>
          <w:name w:val="General"/>
          <w:gallery w:val="placeholder"/>
        </w:category>
        <w:types>
          <w:type w:val="bbPlcHdr"/>
        </w:types>
        <w:behaviors>
          <w:behavior w:val="content"/>
        </w:behaviors>
        <w:guid w:val="{4687FECE-659F-4760-A49F-39F0E36FB02C}"/>
      </w:docPartPr>
      <w:docPartBody>
        <w:p w:rsidR="00BD2B9E" w:rsidRDefault="0032084D">
          <w:pPr>
            <w:pStyle w:val="BEF27980B3944275A5E2280032A2E60B"/>
          </w:pPr>
          <w:r w:rsidRPr="00874AA1">
            <w:t>Objectives: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16"/>
    <w:rsid w:val="0032084D"/>
    <w:rsid w:val="00706416"/>
    <w:rsid w:val="00BD2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74E3FA4EB1409C94D1D446B9C4F0C0">
    <w:name w:val="FE74E3FA4EB1409C94D1D446B9C4F0C0"/>
  </w:style>
  <w:style w:type="paragraph" w:customStyle="1" w:styleId="4278C8D7F3334E14BFDC6925466CF6C0">
    <w:name w:val="4278C8D7F3334E14BFDC6925466CF6C0"/>
  </w:style>
  <w:style w:type="paragraph" w:customStyle="1" w:styleId="7623DF442DC346F9B18962DA50BB0C81">
    <w:name w:val="7623DF442DC346F9B18962DA50BB0C81"/>
  </w:style>
  <w:style w:type="paragraph" w:customStyle="1" w:styleId="97FE8239F67D4087ADC4D237144419EF">
    <w:name w:val="97FE8239F67D4087ADC4D237144419EF"/>
  </w:style>
  <w:style w:type="paragraph" w:customStyle="1" w:styleId="CBDB0252948D4D619F012FACAD8C192E">
    <w:name w:val="CBDB0252948D4D619F012FACAD8C192E"/>
  </w:style>
  <w:style w:type="paragraph" w:customStyle="1" w:styleId="CA03F32E9D3F4F07A1D1D26704EA833E">
    <w:name w:val="CA03F32E9D3F4F07A1D1D26704EA833E"/>
  </w:style>
  <w:style w:type="paragraph" w:customStyle="1" w:styleId="FB538A1D3FD8412FB4BFFF6050532E88">
    <w:name w:val="FB538A1D3FD8412FB4BFFF6050532E88"/>
  </w:style>
  <w:style w:type="paragraph" w:customStyle="1" w:styleId="3CB4ACE64E314C9AB125EBE18D7D55A3">
    <w:name w:val="3CB4ACE64E314C9AB125EBE18D7D55A3"/>
  </w:style>
  <w:style w:type="paragraph" w:customStyle="1" w:styleId="BEF27980B3944275A5E2280032A2E60B">
    <w:name w:val="BEF27980B3944275A5E2280032A2E60B"/>
  </w:style>
  <w:style w:type="paragraph" w:customStyle="1" w:styleId="5649DE7079AC478F866765E1D5A316A7">
    <w:name w:val="5649DE7079AC478F866765E1D5A316A7"/>
  </w:style>
  <w:style w:type="paragraph" w:customStyle="1" w:styleId="74974207B45C43B79643962B322C18A0">
    <w:name w:val="74974207B45C43B79643962B322C18A0"/>
  </w:style>
  <w:style w:type="paragraph" w:customStyle="1" w:styleId="F3D6DA535EF04A91A33925738DCB88D7">
    <w:name w:val="F3D6DA535EF04A91A33925738DCB88D7"/>
  </w:style>
  <w:style w:type="paragraph" w:customStyle="1" w:styleId="2649D0B8B73A48C89B15A280C8097ED6">
    <w:name w:val="2649D0B8B73A48C89B15A280C8097ED6"/>
  </w:style>
  <w:style w:type="paragraph" w:customStyle="1" w:styleId="49F01267BE2C4A83BA871BF3B45F7496">
    <w:name w:val="49F01267BE2C4A83BA871BF3B45F7496"/>
  </w:style>
  <w:style w:type="paragraph" w:customStyle="1" w:styleId="7898597328A8494993A1EB156241EE99">
    <w:name w:val="7898597328A8494993A1EB156241EE99"/>
  </w:style>
  <w:style w:type="paragraph" w:customStyle="1" w:styleId="B6179AAE09334DECA212492572364566">
    <w:name w:val="B6179AAE09334DECA212492572364566"/>
  </w:style>
  <w:style w:type="paragraph" w:customStyle="1" w:styleId="CB882C3D1AD04BFEAFFF8AB236ED13DA">
    <w:name w:val="CB882C3D1AD04BFEAFFF8AB236ED13DA"/>
  </w:style>
  <w:style w:type="paragraph" w:customStyle="1" w:styleId="A38DA3A72FDA4BBDB28713113D80F649">
    <w:name w:val="A38DA3A72FDA4BBDB28713113D80F649"/>
  </w:style>
  <w:style w:type="paragraph" w:customStyle="1" w:styleId="AE701502942B4512AA4E00EDB97B491C">
    <w:name w:val="AE701502942B4512AA4E00EDB97B491C"/>
  </w:style>
  <w:style w:type="paragraph" w:customStyle="1" w:styleId="92FDA3D4D8214959BFE5416022363956">
    <w:name w:val="92FDA3D4D8214959BFE5416022363956"/>
  </w:style>
  <w:style w:type="paragraph" w:customStyle="1" w:styleId="FA7C677643294417983B0A69114EF06E">
    <w:name w:val="FA7C677643294417983B0A69114EF06E"/>
  </w:style>
  <w:style w:type="paragraph" w:customStyle="1" w:styleId="D52E81A02FB640379EB5E79F33C991A0">
    <w:name w:val="D52E81A02FB640379EB5E79F33C991A0"/>
  </w:style>
  <w:style w:type="paragraph" w:customStyle="1" w:styleId="6306B12F27CE454C8FC4C1D176878CB6">
    <w:name w:val="6306B12F27CE454C8FC4C1D176878CB6"/>
  </w:style>
  <w:style w:type="paragraph" w:customStyle="1" w:styleId="A7EAE84E42214F06A27CC5590B75D34C">
    <w:name w:val="A7EAE84E42214F06A27CC5590B75D34C"/>
  </w:style>
  <w:style w:type="paragraph" w:customStyle="1" w:styleId="88AEADB741904067A789438ECF774DE0">
    <w:name w:val="88AEADB741904067A789438ECF774DE0"/>
  </w:style>
  <w:style w:type="paragraph" w:customStyle="1" w:styleId="80EE2C269C8D46C9B484233956515D9C">
    <w:name w:val="80EE2C269C8D46C9B484233956515D9C"/>
  </w:style>
  <w:style w:type="paragraph" w:customStyle="1" w:styleId="593AE0E0DE914FF88946597D6C62FD6F">
    <w:name w:val="593AE0E0DE914FF88946597D6C62FD6F"/>
  </w:style>
  <w:style w:type="paragraph" w:customStyle="1" w:styleId="CBC89CF0A37C4FEDAD21A1657420259D">
    <w:name w:val="CBC89CF0A37C4FEDAD21A1657420259D"/>
    <w:rsid w:val="00706416"/>
  </w:style>
  <w:style w:type="paragraph" w:customStyle="1" w:styleId="34FB282F50214A438600A3D0DAD28F4F">
    <w:name w:val="34FB282F50214A438600A3D0DAD28F4F"/>
    <w:rsid w:val="00706416"/>
  </w:style>
  <w:style w:type="paragraph" w:customStyle="1" w:styleId="08383299C6284EFD8C727FB464B1C90D">
    <w:name w:val="08383299C6284EFD8C727FB464B1C90D"/>
    <w:rsid w:val="00706416"/>
  </w:style>
  <w:style w:type="paragraph" w:customStyle="1" w:styleId="6D65DE825CC74FD5BF9A204A59C4F0D8">
    <w:name w:val="6D65DE825CC74FD5BF9A204A59C4F0D8"/>
    <w:rsid w:val="00BD2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4.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6.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1</TotalTime>
  <Pages>11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haochi du</dc:creator>
  <cp:keywords/>
  <dc:description/>
  <cp:lastModifiedBy>haochi du</cp:lastModifiedBy>
  <cp:revision>2</cp:revision>
  <dcterms:created xsi:type="dcterms:W3CDTF">2020-07-24T14:04:00Z</dcterms:created>
  <dcterms:modified xsi:type="dcterms:W3CDTF">2020-07-24T14:04:00Z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